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08" w:rsidRPr="00AC4C57" w:rsidRDefault="007C6691" w:rsidP="00AC4C57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4048760</wp:posOffset>
            </wp:positionH>
            <wp:positionV relativeFrom="paragraph">
              <wp:posOffset>-294640</wp:posOffset>
            </wp:positionV>
            <wp:extent cx="1612900" cy="1435100"/>
            <wp:effectExtent l="0" t="0" r="12700" b="12700"/>
            <wp:wrapSquare wrapText="bothSides"/>
            <wp:docPr id="2" name="Picture 2" descr="id_dqf_v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_dqf_ver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608" w:rsidRPr="00AC4C57">
        <w:t>U</w:t>
      </w:r>
      <w:bookmarkStart w:id="1" w:name="_Ref466410503"/>
      <w:bookmarkEnd w:id="1"/>
      <w:r w:rsidR="00FE2608" w:rsidRPr="00AC4C57">
        <w:t>niversidade Federal de Pernambuco</w:t>
      </w:r>
    </w:p>
    <w:p w:rsidR="00FE2608" w:rsidRPr="00633B61" w:rsidRDefault="000F30A8" w:rsidP="00AC4C57">
      <w:r w:rsidRPr="00633B61">
        <w:t>Centro de Ciências Exatas e da Natureza</w:t>
      </w:r>
    </w:p>
    <w:p w:rsidR="00FE2608" w:rsidRPr="00633B61" w:rsidRDefault="000F30A8" w:rsidP="00AC4C57">
      <w:r w:rsidRPr="00633B61">
        <w:t>Departamento de Química Fundamental</w:t>
      </w:r>
    </w:p>
    <w:p w:rsidR="00FE2608" w:rsidRDefault="00FE2608" w:rsidP="00AC4C57"/>
    <w:p w:rsidR="00FE2608" w:rsidRDefault="00FE2608" w:rsidP="00AC4C57"/>
    <w:p w:rsidR="00CA664D" w:rsidRDefault="00CA664D" w:rsidP="00AC4C57"/>
    <w:p w:rsidR="00CA664D" w:rsidRDefault="00CA664D" w:rsidP="00AC4C57"/>
    <w:p w:rsidR="00FE2608" w:rsidRDefault="00FE2608" w:rsidP="00AC4C57">
      <w:pPr>
        <w:pStyle w:val="Title"/>
      </w:pPr>
      <w:r>
        <w:fldChar w:fldCharType="begin">
          <w:ffData>
            <w:name w:val="Texto1"/>
            <w:enabled/>
            <w:calcOnExit w:val="0"/>
            <w:textInput>
              <w:default w:val="Insira o título da monografia aqui."/>
            </w:textInput>
          </w:ffData>
        </w:fldChar>
      </w:r>
      <w:bookmarkStart w:id="2" w:name="Texto1"/>
      <w:r>
        <w:instrText xml:space="preserve"> FORMTEXT </w:instrText>
      </w:r>
      <w:r>
        <w:fldChar w:fldCharType="separate"/>
      </w:r>
      <w:r>
        <w:rPr>
          <w:noProof/>
        </w:rPr>
        <w:t>Insira o título da monografia aqui</w:t>
      </w:r>
      <w:r>
        <w:fldChar w:fldCharType="end"/>
      </w:r>
      <w:bookmarkEnd w:id="2"/>
    </w:p>
    <w:p w:rsidR="00FE2608" w:rsidRDefault="00FE2608" w:rsidP="00AC4C57">
      <w:r w:rsidRPr="008A470B">
        <w:rPr>
          <w:highlight w:val="yellow"/>
        </w:rPr>
        <w:t>Coloque um título provisório, não muito longo. Deixe para escolher o título definitivo quando estiver prestes a terminar a monografia. Discuta o título com seu orientador ou orientadora</w:t>
      </w:r>
      <w:r w:rsidR="008A470B" w:rsidRPr="008A470B">
        <w:rPr>
          <w:highlight w:val="yellow"/>
        </w:rPr>
        <w:t>.</w:t>
      </w:r>
      <w:r w:rsidR="002E08D0">
        <w:t xml:space="preserve"> </w:t>
      </w:r>
      <w:r w:rsidR="002E08D0" w:rsidRPr="002E08D0">
        <w:rPr>
          <w:highlight w:val="yellow"/>
        </w:rPr>
        <w:t xml:space="preserve">Obs. Todas as informações em amarelo devem ser apagadas daqui, </w:t>
      </w:r>
      <w:r w:rsidR="002E08D0">
        <w:rPr>
          <w:highlight w:val="yellow"/>
        </w:rPr>
        <w:t>servem</w:t>
      </w:r>
      <w:r w:rsidR="002E08D0" w:rsidRPr="002E08D0">
        <w:rPr>
          <w:highlight w:val="yellow"/>
        </w:rPr>
        <w:t xml:space="preserve"> só para guiar a escrita de vocês.</w:t>
      </w:r>
    </w:p>
    <w:p w:rsidR="00FE2608" w:rsidRDefault="00FE2608" w:rsidP="00AC4C57"/>
    <w:p w:rsidR="00FE2608" w:rsidRDefault="00FE2608" w:rsidP="00AC4C57">
      <w:r>
        <w:t>por</w:t>
      </w:r>
    </w:p>
    <w:p w:rsidR="00FE2608" w:rsidRDefault="00FE2608" w:rsidP="00AC4C57">
      <w:r>
        <w:fldChar w:fldCharType="begin">
          <w:ffData>
            <w:name w:val="Texto2"/>
            <w:enabled/>
            <w:calcOnExit w:val="0"/>
            <w:textInput>
              <w:default w:val="Insira o nome do(a) autor(a) aqui."/>
            </w:textInput>
          </w:ffData>
        </w:fldChar>
      </w:r>
      <w:bookmarkStart w:id="3" w:name="Texto2"/>
      <w:r>
        <w:instrText xml:space="preserve"> FORMTEXT </w:instrText>
      </w:r>
      <w:r>
        <w:fldChar w:fldCharType="separate"/>
      </w:r>
      <w:r>
        <w:rPr>
          <w:noProof/>
        </w:rPr>
        <w:t>Insira o nome completo do(a) autor(a) aqui.</w:t>
      </w:r>
      <w:r>
        <w:fldChar w:fldCharType="end"/>
      </w:r>
      <w:bookmarkEnd w:id="3"/>
    </w:p>
    <w:p w:rsidR="00FE2608" w:rsidRDefault="00FE2608" w:rsidP="00AC4C57"/>
    <w:p w:rsidR="00FE2608" w:rsidRDefault="00FE2608" w:rsidP="00AC4C57"/>
    <w:p w:rsidR="00CA664D" w:rsidRDefault="00CA664D" w:rsidP="00AC4C57"/>
    <w:p w:rsidR="00CA664D" w:rsidRDefault="00CA664D" w:rsidP="00AC4C57"/>
    <w:p w:rsidR="00CA664D" w:rsidRDefault="00CA664D" w:rsidP="00AC4C57"/>
    <w:p w:rsidR="00CA664D" w:rsidRDefault="00CA664D" w:rsidP="00AC4C57"/>
    <w:p w:rsidR="00CA664D" w:rsidRDefault="00CA664D" w:rsidP="00AC4C57"/>
    <w:p w:rsidR="00FE2608" w:rsidRDefault="00FE2608" w:rsidP="00AC4C57"/>
    <w:bookmarkStart w:id="4" w:name="_Toc466775197"/>
    <w:bookmarkStart w:id="5" w:name="_Toc466881565"/>
    <w:bookmarkStart w:id="6" w:name="_Toc466881578"/>
    <w:bookmarkStart w:id="7" w:name="_Toc466881589"/>
    <w:bookmarkStart w:id="8" w:name="_Toc466881600"/>
    <w:bookmarkStart w:id="9" w:name="_Toc466881607"/>
    <w:bookmarkStart w:id="10" w:name="_Toc466881621"/>
    <w:bookmarkEnd w:id="4"/>
    <w:bookmarkEnd w:id="5"/>
    <w:bookmarkEnd w:id="6"/>
    <w:bookmarkEnd w:id="7"/>
    <w:bookmarkEnd w:id="8"/>
    <w:bookmarkEnd w:id="9"/>
    <w:bookmarkEnd w:id="10"/>
    <w:p w:rsidR="00FE2608" w:rsidRDefault="00FE2608" w:rsidP="00AC4C57">
      <w:pPr>
        <w:pStyle w:val="Figura"/>
      </w:pPr>
      <w:r w:rsidRPr="00C55A19">
        <w:rPr>
          <w:highlight w:val="lightGray"/>
        </w:rPr>
        <w:fldChar w:fldCharType="begin">
          <w:ffData>
            <w:name w:val="Texto3"/>
            <w:enabled/>
            <w:calcOnExit w:val="0"/>
            <w:textInput>
              <w:default w:val="Recife, "/>
            </w:textInput>
          </w:ffData>
        </w:fldChar>
      </w:r>
      <w:bookmarkStart w:id="11" w:name="Texto3"/>
      <w:r w:rsidRPr="00C55A19">
        <w:rPr>
          <w:highlight w:val="lightGray"/>
        </w:rPr>
        <w:instrText xml:space="preserve"> FORMTEXT </w:instrText>
      </w:r>
      <w:r w:rsidRPr="00C55A19">
        <w:rPr>
          <w:highlight w:val="lightGray"/>
        </w:rPr>
      </w:r>
      <w:r w:rsidRPr="00C55A19">
        <w:rPr>
          <w:highlight w:val="lightGray"/>
        </w:rPr>
        <w:fldChar w:fldCharType="separate"/>
      </w:r>
      <w:r w:rsidRPr="00C55A19">
        <w:rPr>
          <w:noProof/>
          <w:highlight w:val="lightGray"/>
        </w:rPr>
        <w:t xml:space="preserve">Recife, </w:t>
      </w:r>
      <w:r w:rsidRPr="00C55A19">
        <w:rPr>
          <w:highlight w:val="lightGray"/>
        </w:rPr>
        <w:fldChar w:fldCharType="end"/>
      </w:r>
      <w:bookmarkEnd w:id="11"/>
      <w:r w:rsidR="000363E6" w:rsidRPr="000363E6">
        <w:rPr>
          <w:highlight w:val="lightGray"/>
        </w:rPr>
        <w:t>mês</w:t>
      </w:r>
      <w:r w:rsidR="00C55A19" w:rsidRPr="000363E6">
        <w:rPr>
          <w:highlight w:val="lightGray"/>
        </w:rPr>
        <w:t xml:space="preserve"> de </w:t>
      </w:r>
      <w:r w:rsidR="000363E6" w:rsidRPr="000363E6">
        <w:rPr>
          <w:highlight w:val="lightGray"/>
        </w:rPr>
        <w:t>ano</w:t>
      </w:r>
    </w:p>
    <w:p w:rsidR="00FE2608" w:rsidRDefault="00FE2608" w:rsidP="00AC4C57">
      <w:pPr>
        <w:sectPr w:rsidR="00FE260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134" w:bottom="2268" w:left="1985" w:header="1134" w:footer="1134" w:gutter="0"/>
          <w:pgNumType w:fmt="lowerRoman"/>
          <w:cols w:space="720"/>
          <w:titlePg/>
        </w:sectPr>
      </w:pPr>
    </w:p>
    <w:p w:rsidR="00FE2608" w:rsidRPr="00AC4C57" w:rsidRDefault="00FE2608" w:rsidP="00AC4C57">
      <w:pPr>
        <w:pStyle w:val="Ttulo1b"/>
        <w:rPr>
          <w:b/>
        </w:rPr>
      </w:pPr>
      <w:r w:rsidRPr="00AC4C57">
        <w:rPr>
          <w:b/>
        </w:rPr>
        <w:lastRenderedPageBreak/>
        <w:t>Agradecimentos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Nesta seção, mencione todas as pessoas que colaboraram para o sucesso do seu curso de especialização. Em geral, começamos agradecendo ao(à) orientador(a) , em seguida aos outros professores, aos colegas de curso, e por fim à família.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Para começar a edição desta seção, assim como das demais existentes no documento, selecione este texto (abaixo do título acima, neste caso</w:t>
      </w:r>
      <w:r w:rsidR="008A470B" w:rsidRPr="000F30A8">
        <w:rPr>
          <w:highlight w:val="yellow"/>
        </w:rPr>
        <w:t>,</w:t>
      </w:r>
      <w:r w:rsidRPr="000F30A8">
        <w:rPr>
          <w:highlight w:val="yellow"/>
        </w:rPr>
        <w:t xml:space="preserve"> “Agradecimentos”) e pressione a tecla “Delete”. Com isso você terá uma página apenas com o título para começar a redigir o seu texto.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 xml:space="preserve">Se você utilizar mais de uma página para escrever os agradecimentos, terá o campo de cabeçalho visível a partir da segunda página desta seção. No cabeçalho deverá aparecer o título da monografia, bem como no rodapé o número da página. Para atualizar o campo, basta clicar duas vezes com o botão esquerdo do </w:t>
      </w:r>
      <w:r w:rsidRPr="000F30A8">
        <w:rPr>
          <w:i/>
          <w:highlight w:val="yellow"/>
        </w:rPr>
        <w:t>mouse</w:t>
      </w:r>
      <w:r w:rsidRPr="000F30A8">
        <w:rPr>
          <w:highlight w:val="yellow"/>
        </w:rPr>
        <w:t xml:space="preserve"> em cima do campo “Insira o título da monografia no cabeçalho.”, selecioná-lo e digitar o mesmo título inserido na capa.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Para voltar ao texto normal, clique no espaço da página fora da área do cabeçalho.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Se você não utilizar mais de uma página na seção “Agradecimentos”, esta edição do cabeçalho deverá ser realizada na primeira vez que isto acontecer.</w:t>
      </w:r>
    </w:p>
    <w:p w:rsidR="00FE2608" w:rsidRPr="000F30A8" w:rsidRDefault="00FE2608" w:rsidP="00AC4C57">
      <w:r w:rsidRPr="000F30A8">
        <w:rPr>
          <w:highlight w:val="yellow"/>
        </w:rPr>
        <w:t>Este modelo é baseado numa versão inicialmente formatada pela Profa. Judith Kelner</w:t>
      </w:r>
      <w:r w:rsidR="000E21E4" w:rsidRPr="000F30A8">
        <w:rPr>
          <w:highlight w:val="yellow"/>
        </w:rPr>
        <w:t xml:space="preserve"> e, posteriormente, revisada pela Profa. Flávia Barros e pelo Prof. Hermano Perrelli</w:t>
      </w:r>
      <w:r w:rsidRPr="000F30A8">
        <w:rPr>
          <w:highlight w:val="yellow"/>
        </w:rPr>
        <w:t>.</w:t>
      </w:r>
    </w:p>
    <w:p w:rsidR="00FE2608" w:rsidRPr="00AC4C57" w:rsidRDefault="00FE2608" w:rsidP="00AC4C57">
      <w:pPr>
        <w:pStyle w:val="Ttulo1b"/>
        <w:rPr>
          <w:b/>
        </w:rPr>
      </w:pPr>
      <w:r w:rsidRPr="00AC4C57">
        <w:rPr>
          <w:b/>
        </w:rPr>
        <w:lastRenderedPageBreak/>
        <w:t>Resumo</w:t>
      </w:r>
    </w:p>
    <w:p w:rsidR="00FE2608" w:rsidRPr="000F30A8" w:rsidRDefault="00FE2608" w:rsidP="00AC4C57">
      <w:r w:rsidRPr="000F30A8">
        <w:rPr>
          <w:highlight w:val="yellow"/>
        </w:rPr>
        <w:t>Esta página deverá conter um resumo da monografia. É formada por duas partes: a primeira, composta do texto propriamente dito, e a segunda, composta pelo campo “Palavras-chaves”, no qual você deverá inserir um grupo de três a cinco palavras chaves (por exemplo: educação, ciência da computação, tecnologia da informação) que representem as idéias principais do trabalho.</w:t>
      </w:r>
    </w:p>
    <w:p w:rsidR="00FE2608" w:rsidRPr="000F30A8" w:rsidRDefault="00FE2608" w:rsidP="00AC4C57"/>
    <w:p w:rsidR="00FE2608" w:rsidRPr="000F30A8" w:rsidRDefault="00FE2608" w:rsidP="00AC4C57">
      <w:r w:rsidRPr="000F30A8">
        <w:t xml:space="preserve">Palavras-chaves: </w:t>
      </w:r>
      <w:r w:rsidRPr="000F30A8">
        <w:fldChar w:fldCharType="begin">
          <w:ffData>
            <w:name w:val="Texto5"/>
            <w:enabled/>
            <w:calcOnExit w:val="0"/>
            <w:textInput>
              <w:default w:val="Insira as palavras-chaves da monografia aqui."/>
            </w:textInput>
          </w:ffData>
        </w:fldChar>
      </w:r>
      <w:r w:rsidRPr="000F30A8">
        <w:instrText xml:space="preserve"> FORMTEXT </w:instrText>
      </w:r>
      <w:r w:rsidRPr="000F30A8">
        <w:fldChar w:fldCharType="separate"/>
      </w:r>
      <w:r w:rsidRPr="000F30A8">
        <w:rPr>
          <w:noProof/>
        </w:rPr>
        <w:t>Insira as palavras-chaves da monografia aqui.</w:t>
      </w:r>
      <w:r w:rsidRPr="000F30A8">
        <w:fldChar w:fldCharType="end"/>
      </w:r>
    </w:p>
    <w:p w:rsidR="00FE2608" w:rsidRPr="000F30A8" w:rsidRDefault="00FE2608" w:rsidP="00AC4C57"/>
    <w:p w:rsidR="00FE2608" w:rsidRPr="000F30A8" w:rsidRDefault="00FE2608" w:rsidP="00AC4C57"/>
    <w:p w:rsidR="00FE2608" w:rsidRPr="00AC4C57" w:rsidRDefault="00FE2608" w:rsidP="00AC4C57">
      <w:pPr>
        <w:pStyle w:val="Ttulo1b"/>
        <w:rPr>
          <w:b/>
        </w:rPr>
      </w:pPr>
      <w:bookmarkStart w:id="12" w:name="_Toc481479323"/>
      <w:r w:rsidRPr="00AC4C57">
        <w:rPr>
          <w:b/>
        </w:rPr>
        <w:lastRenderedPageBreak/>
        <w:t>Abstract</w:t>
      </w:r>
      <w:bookmarkEnd w:id="12"/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Esta página contém o resumo escrito acima traduzido para a língua inglesa.</w:t>
      </w:r>
    </w:p>
    <w:p w:rsidR="00FE2608" w:rsidRPr="000F30A8" w:rsidRDefault="00FE2608" w:rsidP="00AC4C57">
      <w:r w:rsidRPr="000F30A8">
        <w:rPr>
          <w:highlight w:val="yellow"/>
        </w:rPr>
        <w:t>Novamente, ao final do texto, deverão ser inseridas as palavras-chaves em inglês, para identificação do contexto da monografia.</w:t>
      </w:r>
    </w:p>
    <w:p w:rsidR="00FE2608" w:rsidRPr="000F30A8" w:rsidRDefault="00FE2608" w:rsidP="00AC4C57"/>
    <w:p w:rsidR="00FE2608" w:rsidRPr="000F30A8" w:rsidRDefault="000E21E4" w:rsidP="00AC4C57">
      <w:pPr>
        <w:rPr>
          <w:lang w:val="en-US"/>
        </w:rPr>
      </w:pPr>
      <w:r w:rsidRPr="000F30A8">
        <w:rPr>
          <w:lang w:val="en-US"/>
        </w:rPr>
        <w:t>Key</w:t>
      </w:r>
      <w:r w:rsidR="00FE2608" w:rsidRPr="000F30A8">
        <w:rPr>
          <w:lang w:val="en-US"/>
        </w:rPr>
        <w:t xml:space="preserve">words: </w:t>
      </w:r>
      <w:r w:rsidR="00FE2608" w:rsidRPr="000F30A8">
        <w:rPr>
          <w:lang w:val="en-US"/>
        </w:rPr>
        <w:fldChar w:fldCharType="begin">
          <w:ffData>
            <w:name w:val="Texto6"/>
            <w:enabled/>
            <w:calcOnExit w:val="0"/>
            <w:textInput>
              <w:default w:val="Insert the report's key words here."/>
            </w:textInput>
          </w:ffData>
        </w:fldChar>
      </w:r>
      <w:bookmarkStart w:id="13" w:name="Texto6"/>
      <w:r w:rsidR="00FE2608" w:rsidRPr="000F30A8">
        <w:rPr>
          <w:lang w:val="en-US"/>
        </w:rPr>
        <w:instrText xml:space="preserve"> FORMTEXT </w:instrText>
      </w:r>
      <w:r w:rsidR="00FE2608" w:rsidRPr="000F30A8">
        <w:rPr>
          <w:lang w:val="en-US"/>
        </w:rPr>
      </w:r>
      <w:r w:rsidR="00FE2608" w:rsidRPr="000F30A8">
        <w:rPr>
          <w:lang w:val="en-US"/>
        </w:rPr>
        <w:fldChar w:fldCharType="separate"/>
      </w:r>
      <w:r w:rsidR="00FE2608" w:rsidRPr="000F30A8">
        <w:rPr>
          <w:noProof/>
          <w:lang w:val="en-US"/>
        </w:rPr>
        <w:t>Insert the report's key words here.</w:t>
      </w:r>
      <w:r w:rsidR="00FE2608" w:rsidRPr="000F30A8">
        <w:rPr>
          <w:lang w:val="en-US"/>
        </w:rPr>
        <w:fldChar w:fldCharType="end"/>
      </w:r>
      <w:bookmarkEnd w:id="13"/>
    </w:p>
    <w:p w:rsidR="00FE2608" w:rsidRPr="000F30A8" w:rsidRDefault="00FE2608" w:rsidP="00AC4C57">
      <w:pPr>
        <w:rPr>
          <w:lang w:val="en-US"/>
        </w:rPr>
      </w:pPr>
    </w:p>
    <w:p w:rsidR="00FE2608" w:rsidRPr="000F30A8" w:rsidRDefault="00FE2608" w:rsidP="00AC4C57">
      <w:pPr>
        <w:rPr>
          <w:lang w:val="en-US"/>
        </w:rPr>
        <w:sectPr w:rsidR="00FE2608" w:rsidRPr="000F30A8">
          <w:headerReference w:type="default" r:id="rId14"/>
          <w:pgSz w:w="11907" w:h="16840" w:code="9"/>
          <w:pgMar w:top="2268" w:right="1134" w:bottom="2268" w:left="1985" w:header="1134" w:footer="1134" w:gutter="0"/>
          <w:pgNumType w:fmt="lowerRoman" w:start="1"/>
          <w:cols w:space="720"/>
        </w:sectPr>
      </w:pPr>
    </w:p>
    <w:p w:rsidR="00FE2608" w:rsidRPr="00AC4C57" w:rsidRDefault="00FE2608" w:rsidP="00AC4C57">
      <w:pPr>
        <w:pStyle w:val="Ttulo1b"/>
        <w:rPr>
          <w:b/>
        </w:rPr>
      </w:pPr>
      <w:r w:rsidRPr="00AC4C57">
        <w:rPr>
          <w:b/>
        </w:rPr>
        <w:lastRenderedPageBreak/>
        <w:t>Sumário</w:t>
      </w:r>
    </w:p>
    <w:p w:rsidR="00FE2608" w:rsidRPr="000F30A8" w:rsidRDefault="00FE2608" w:rsidP="00AC4C57">
      <w:r w:rsidRPr="000F30A8">
        <w:rPr>
          <w:highlight w:val="yellow"/>
        </w:rPr>
        <w:t xml:space="preserve">O sumário, também chamado de Índice, deve conter os títulos de todas os capítulos, seções e subseções criados no documento. Abaixo você tem o sumário do documento-modelo atual, o qual sofrerá modificações durante a edição do seu texto. Após terminar de editar o seu texto, selecione todo o sumário e clique com o botão direito do </w:t>
      </w:r>
      <w:r w:rsidRPr="000F30A8">
        <w:rPr>
          <w:i/>
          <w:highlight w:val="yellow"/>
        </w:rPr>
        <w:t>mouse</w:t>
      </w:r>
      <w:r w:rsidRPr="000F30A8">
        <w:rPr>
          <w:highlight w:val="yellow"/>
        </w:rPr>
        <w:t xml:space="preserve"> sobre qualquer parte da área selecionada. Selecione a opção “Atualizar campo” e depois “Atualizar o índice inteiro”. Quando pressionar o botão “OK”, seu índice será automaticamente atualizado de acordo com os títulos utilizados nos capítulos e nas seções da sua monografia.</w:t>
      </w:r>
    </w:p>
    <w:p w:rsidR="00FE2608" w:rsidRPr="000F30A8" w:rsidRDefault="00645801" w:rsidP="00AC4C57">
      <w:r w:rsidRPr="000F30A8">
        <w:rPr>
          <w:highlight w:val="cyan"/>
        </w:rPr>
        <w:t xml:space="preserve">Obs importante: </w:t>
      </w:r>
      <w:r w:rsidR="00FE2608" w:rsidRPr="000F30A8">
        <w:rPr>
          <w:highlight w:val="cyan"/>
        </w:rPr>
        <w:t xml:space="preserve">Após a atualização do sumário, selecione </w:t>
      </w:r>
      <w:r w:rsidRPr="000F30A8">
        <w:rPr>
          <w:highlight w:val="cyan"/>
        </w:rPr>
        <w:t>os</w:t>
      </w:r>
      <w:r w:rsidR="00FE2608" w:rsidRPr="000F30A8">
        <w:rPr>
          <w:highlight w:val="cyan"/>
        </w:rPr>
        <w:t xml:space="preserve"> dois </w:t>
      </w:r>
      <w:r w:rsidRPr="000F30A8">
        <w:rPr>
          <w:highlight w:val="cyan"/>
        </w:rPr>
        <w:t>itens iniciais (lista de figuras e lista de tabelas)</w:t>
      </w:r>
      <w:r w:rsidR="00FE2608" w:rsidRPr="000F30A8">
        <w:rPr>
          <w:highlight w:val="cyan"/>
        </w:rPr>
        <w:t xml:space="preserve"> e os apague </w:t>
      </w:r>
      <w:r w:rsidRPr="000F30A8">
        <w:rPr>
          <w:highlight w:val="cyan"/>
        </w:rPr>
        <w:t xml:space="preserve">do </w:t>
      </w:r>
      <w:r w:rsidR="00FE2608" w:rsidRPr="000F30A8">
        <w:rPr>
          <w:highlight w:val="cyan"/>
        </w:rPr>
        <w:t>Sumário.</w:t>
      </w:r>
      <w:r w:rsidRPr="000F30A8">
        <w:rPr>
          <w:highlight w:val="cyan"/>
        </w:rPr>
        <w:t xml:space="preserve"> Isso não deve aparecer aqui.</w:t>
      </w:r>
    </w:p>
    <w:p w:rsidR="00BE49EE" w:rsidRPr="000F30A8" w:rsidRDefault="00BE49EE" w:rsidP="00AC4C57"/>
    <w:p w:rsidR="00235721" w:rsidRPr="000F30A8" w:rsidRDefault="00FE2608" w:rsidP="00AC4C57">
      <w:pPr>
        <w:pStyle w:val="TOC1"/>
        <w:rPr>
          <w:b/>
          <w:noProof/>
          <w:u w:val="none"/>
        </w:rPr>
      </w:pPr>
      <w:r w:rsidRPr="000F30A8">
        <w:rPr>
          <w:bCs/>
        </w:rPr>
        <w:fldChar w:fldCharType="begin"/>
      </w:r>
      <w:r w:rsidRPr="000F30A8">
        <w:rPr>
          <w:bCs/>
        </w:rPr>
        <w:instrText xml:space="preserve"> TOC \o "2-5" \t "Título 1;1;Título 1 a;1" </w:instrText>
      </w:r>
      <w:r w:rsidRPr="000F30A8">
        <w:rPr>
          <w:bCs/>
        </w:rPr>
        <w:fldChar w:fldCharType="separate"/>
      </w:r>
      <w:r w:rsidR="00235721" w:rsidRPr="000F30A8">
        <w:rPr>
          <w:noProof/>
        </w:rPr>
        <w:t>Lista de Figuras</w:t>
      </w:r>
      <w:r w:rsidR="00235721" w:rsidRPr="000F30A8">
        <w:rPr>
          <w:noProof/>
        </w:rPr>
        <w:tab/>
      </w:r>
      <w:r w:rsidR="00235721" w:rsidRPr="000F30A8">
        <w:rPr>
          <w:noProof/>
        </w:rPr>
        <w:fldChar w:fldCharType="begin"/>
      </w:r>
      <w:r w:rsidR="00235721" w:rsidRPr="000F30A8">
        <w:rPr>
          <w:noProof/>
        </w:rPr>
        <w:instrText xml:space="preserve"> PAGEREF _Toc210540591 \h </w:instrText>
      </w:r>
      <w:r w:rsidR="000A5A06" w:rsidRPr="000F30A8">
        <w:rPr>
          <w:noProof/>
        </w:rPr>
      </w:r>
      <w:r w:rsidR="00235721" w:rsidRPr="000F30A8">
        <w:rPr>
          <w:noProof/>
        </w:rPr>
        <w:fldChar w:fldCharType="separate"/>
      </w:r>
      <w:r w:rsidR="005E0759" w:rsidRPr="000F30A8">
        <w:rPr>
          <w:noProof/>
        </w:rPr>
        <w:t>vi</w:t>
      </w:r>
      <w:r w:rsidR="00235721"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Lista de Tabelas e Quadros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_Toc210540592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vii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Capítulo 1</w:t>
      </w:r>
      <w:r w:rsidRPr="000F30A8">
        <w:rPr>
          <w:b/>
          <w:noProof/>
          <w:u w:val="none"/>
        </w:rPr>
        <w:tab/>
      </w:r>
      <w:r w:rsidRPr="000F30A8">
        <w:rPr>
          <w:noProof/>
        </w:rPr>
        <w:t>Introdução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_Toc210540593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1.1</w:t>
      </w:r>
      <w:r w:rsidRPr="000F30A8">
        <w:rPr>
          <w:b/>
          <w:noProof/>
        </w:rPr>
        <w:tab/>
      </w:r>
      <w:r w:rsidRPr="000F30A8">
        <w:rPr>
          <w:noProof/>
        </w:rPr>
        <w:t>Motivação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_Toc210540594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1.2</w:t>
      </w:r>
      <w:r w:rsidRPr="000F30A8">
        <w:rPr>
          <w:b/>
          <w:noProof/>
        </w:rPr>
        <w:tab/>
      </w:r>
      <w:r w:rsidRPr="000F30A8">
        <w:rPr>
          <w:noProof/>
        </w:rPr>
        <w:t>Objetivo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_Toc210540595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3"/>
        <w:rPr>
          <w:noProof/>
        </w:rPr>
      </w:pPr>
      <w:r w:rsidRPr="000F30A8">
        <w:rPr>
          <w:noProof/>
        </w:rPr>
        <w:t>1.2.1 Objetivo Geral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_Toc210540596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3"/>
        <w:rPr>
          <w:noProof/>
        </w:rPr>
      </w:pPr>
      <w:r w:rsidRPr="000F30A8">
        <w:rPr>
          <w:noProof/>
        </w:rPr>
        <w:t>1.2.2 Objetivos Específicos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_Toc210540597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1.3</w:t>
      </w:r>
      <w:r w:rsidRPr="000F30A8">
        <w:rPr>
          <w:b/>
          <w:noProof/>
        </w:rPr>
        <w:tab/>
      </w:r>
      <w:r w:rsidRPr="000F30A8">
        <w:rPr>
          <w:noProof/>
        </w:rPr>
        <w:t>Trabalho Realizado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_Toc210540598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2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1.4</w:t>
      </w:r>
      <w:r w:rsidRPr="000F30A8">
        <w:rPr>
          <w:b/>
          <w:noProof/>
        </w:rPr>
        <w:tab/>
      </w:r>
      <w:r w:rsidRPr="000F30A8">
        <w:rPr>
          <w:noProof/>
        </w:rPr>
        <w:t>Organização do Documento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_Toc210540599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2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3"/>
        <w:rPr>
          <w:noProof/>
        </w:rPr>
      </w:pPr>
      <w:r w:rsidRPr="000F30A8">
        <w:rPr>
          <w:noProof/>
        </w:rPr>
        <w:t>1.4.1 Exemplo de título 3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_Toc210540600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3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4"/>
        <w:rPr>
          <w:noProof/>
        </w:rPr>
      </w:pPr>
      <w:r w:rsidRPr="000F30A8">
        <w:rPr>
          <w:noProof/>
        </w:rPr>
        <w:lastRenderedPageBreak/>
        <w:t>1.4.1.1</w:t>
      </w:r>
      <w:r w:rsidRPr="000F30A8">
        <w:rPr>
          <w:noProof/>
        </w:rPr>
        <w:tab/>
        <w:t>Exemplo de Título 4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_Toc210540601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3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Capítulo 2</w:t>
      </w:r>
      <w:r w:rsidRPr="000F30A8">
        <w:rPr>
          <w:b/>
          <w:noProof/>
          <w:u w:val="none"/>
        </w:rPr>
        <w:tab/>
      </w:r>
      <w:r w:rsidRPr="000F30A8">
        <w:rPr>
          <w:noProof/>
        </w:rPr>
        <w:t>Estado da Arte - Contexto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_Toc210540602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4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2.1</w:t>
      </w:r>
      <w:r w:rsidRPr="000F30A8">
        <w:rPr>
          <w:b/>
          <w:noProof/>
        </w:rPr>
        <w:tab/>
      </w:r>
      <w:r w:rsidRPr="000F30A8">
        <w:rPr>
          <w:noProof/>
        </w:rPr>
        <w:t>Exemplos de figuras e tabelas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_Toc210540603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4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2"/>
        <w:rPr>
          <w:b/>
          <w:noProof/>
        </w:rPr>
      </w:pPr>
      <w:r w:rsidRPr="000F30A8">
        <w:rPr>
          <w:noProof/>
        </w:rPr>
        <w:t>2.2</w:t>
      </w:r>
      <w:r w:rsidRPr="000F30A8">
        <w:rPr>
          <w:b/>
          <w:noProof/>
        </w:rPr>
        <w:tab/>
      </w:r>
      <w:r w:rsidRPr="000F30A8">
        <w:rPr>
          <w:noProof/>
        </w:rPr>
        <w:t>Exemplo de Citação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_Toc210540604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5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Capítulo 3</w:t>
      </w:r>
      <w:r w:rsidRPr="000F30A8">
        <w:rPr>
          <w:b/>
          <w:noProof/>
          <w:u w:val="none"/>
        </w:rPr>
        <w:tab/>
      </w:r>
      <w:r w:rsidRPr="000F30A8">
        <w:rPr>
          <w:noProof/>
        </w:rPr>
        <w:t>Seu Trabalho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_Toc210540605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7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Capítulo 4</w:t>
      </w:r>
      <w:r w:rsidRPr="000F30A8">
        <w:rPr>
          <w:b/>
          <w:noProof/>
          <w:u w:val="none"/>
        </w:rPr>
        <w:tab/>
      </w:r>
      <w:r w:rsidRPr="000F30A8">
        <w:rPr>
          <w:noProof/>
        </w:rPr>
        <w:t>Conclusão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_Toc210540606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8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Referências Bibliográficas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_Toc210540607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10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Apêndices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_Toc210540608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11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Apêndice A – Nome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_Toc210540609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12</w:t>
      </w:r>
      <w:r w:rsidRPr="000F30A8">
        <w:rPr>
          <w:noProof/>
        </w:rPr>
        <w:fldChar w:fldCharType="end"/>
      </w:r>
    </w:p>
    <w:p w:rsidR="00235721" w:rsidRPr="000F30A8" w:rsidRDefault="00235721" w:rsidP="00AC4C57">
      <w:pPr>
        <w:pStyle w:val="TOC1"/>
        <w:rPr>
          <w:b/>
          <w:noProof/>
          <w:u w:val="none"/>
        </w:rPr>
      </w:pPr>
      <w:r w:rsidRPr="000F30A8">
        <w:rPr>
          <w:noProof/>
        </w:rPr>
        <w:t>Anexos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_Toc210540610 \h </w:instrText>
      </w:r>
      <w:r w:rsidR="000A5A06" w:rsidRPr="000F30A8">
        <w:rPr>
          <w:noProof/>
        </w:rPr>
      </w:r>
      <w:r w:rsidRPr="000F30A8">
        <w:rPr>
          <w:noProof/>
        </w:rPr>
        <w:fldChar w:fldCharType="separate"/>
      </w:r>
      <w:r w:rsidR="005E0759" w:rsidRPr="000F30A8">
        <w:rPr>
          <w:noProof/>
        </w:rPr>
        <w:t>13</w:t>
      </w:r>
      <w:r w:rsidRPr="000F30A8">
        <w:rPr>
          <w:noProof/>
        </w:rPr>
        <w:fldChar w:fldCharType="end"/>
      </w:r>
    </w:p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pgNumType w:fmt="lowerRoman"/>
          <w:cols w:space="720"/>
          <w:titlePg/>
        </w:sectPr>
      </w:pPr>
      <w:r w:rsidRPr="000F30A8">
        <w:fldChar w:fldCharType="end"/>
      </w:r>
    </w:p>
    <w:p w:rsidR="00FE2608" w:rsidRPr="00AC4C57" w:rsidRDefault="00FE2608" w:rsidP="00AC4C57">
      <w:pPr>
        <w:pStyle w:val="Ttulo1a"/>
        <w:rPr>
          <w:b/>
        </w:rPr>
      </w:pPr>
      <w:bookmarkStart w:id="14" w:name="_Toc481479320"/>
      <w:bookmarkStart w:id="15" w:name="_Toc210540591"/>
      <w:r w:rsidRPr="00AC4C57">
        <w:rPr>
          <w:b/>
        </w:rPr>
        <w:lastRenderedPageBreak/>
        <w:t>Lista de Figuras</w:t>
      </w:r>
      <w:bookmarkEnd w:id="14"/>
      <w:bookmarkEnd w:id="15"/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Se a sua monografia possuir</w:t>
      </w:r>
      <w:r w:rsidR="00092646" w:rsidRPr="000F30A8">
        <w:rPr>
          <w:highlight w:val="yellow"/>
        </w:rPr>
        <w:t xml:space="preserve"> muitas</w:t>
      </w:r>
      <w:r w:rsidRPr="000F30A8">
        <w:rPr>
          <w:highlight w:val="yellow"/>
        </w:rPr>
        <w:t xml:space="preserve"> figuras ilustrando o texto, as legendas destas figuras deverão estar inseridas na lista de figuras, a qual, por sua vez, estará inserida no sumário. Veja o exemplo da Figura 1, utilizada no primeiro capítulo deste modelo.</w:t>
      </w:r>
    </w:p>
    <w:p w:rsidR="00092646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 xml:space="preserve">Para atualizar a lista de figuras, proceda da mesma forma que na atualização do sumário. </w:t>
      </w:r>
    </w:p>
    <w:p w:rsidR="00FE2608" w:rsidRPr="000F30A8" w:rsidRDefault="00092646" w:rsidP="00AC4C57">
      <w:r w:rsidRPr="000F30A8">
        <w:rPr>
          <w:highlight w:val="cyan"/>
        </w:rPr>
        <w:t xml:space="preserve">Obs.: </w:t>
      </w:r>
      <w:r w:rsidR="00FE2608" w:rsidRPr="000F30A8">
        <w:rPr>
          <w:highlight w:val="cyan"/>
        </w:rPr>
        <w:t>Se a sua monografia não possuir figuras, apague esta seção, continuando a partir da próxima: a “Lista de Tabelas”.</w:t>
      </w:r>
    </w:p>
    <w:p w:rsidR="00BE49EE" w:rsidRPr="000F30A8" w:rsidRDefault="00BE49EE" w:rsidP="00AC4C57"/>
    <w:p w:rsidR="00FE2608" w:rsidRPr="000F30A8" w:rsidRDefault="00FE2608" w:rsidP="00AC4C57">
      <w:pPr>
        <w:pStyle w:val="TableofFigures"/>
        <w:rPr>
          <w:noProof/>
        </w:rPr>
      </w:pPr>
      <w:r w:rsidRPr="000F30A8">
        <w:fldChar w:fldCharType="begin"/>
      </w:r>
      <w:r w:rsidRPr="000F30A8">
        <w:instrText xml:space="preserve"> TOC \c "Figura" </w:instrText>
      </w:r>
      <w:r w:rsidRPr="000F30A8">
        <w:fldChar w:fldCharType="separate"/>
      </w:r>
      <w:r w:rsidRPr="000F30A8">
        <w:rPr>
          <w:noProof/>
        </w:rPr>
        <w:t>Figura 1: Alguns prédios pertencentes ao Campus Virtual da UFPE.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_Toc482306501 \h </w:instrText>
      </w:r>
      <w:r w:rsidRPr="000F30A8">
        <w:rPr>
          <w:noProof/>
        </w:rPr>
      </w:r>
      <w:r w:rsidRPr="000F30A8">
        <w:rPr>
          <w:noProof/>
        </w:rPr>
        <w:fldChar w:fldCharType="separate"/>
      </w:r>
      <w:r w:rsidR="00B676FC" w:rsidRPr="000F30A8">
        <w:rPr>
          <w:noProof/>
        </w:rPr>
        <w:t>4</w:t>
      </w:r>
      <w:r w:rsidRPr="000F30A8">
        <w:rPr>
          <w:noProof/>
        </w:rPr>
        <w:fldChar w:fldCharType="end"/>
      </w:r>
    </w:p>
    <w:p w:rsidR="00FE2608" w:rsidRPr="000F30A8" w:rsidRDefault="00FE2608" w:rsidP="00AC4C57">
      <w:r w:rsidRPr="000F30A8">
        <w:fldChar w:fldCharType="end"/>
      </w:r>
    </w:p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pgNumType w:fmt="lowerRoman"/>
          <w:cols w:space="720"/>
        </w:sectPr>
      </w:pPr>
    </w:p>
    <w:p w:rsidR="00FE2608" w:rsidRPr="00AC4C57" w:rsidRDefault="00FE2608" w:rsidP="00AC4C57">
      <w:pPr>
        <w:pStyle w:val="Ttulo1a"/>
        <w:rPr>
          <w:b/>
        </w:rPr>
      </w:pPr>
      <w:bookmarkStart w:id="16" w:name="_Toc481479321"/>
      <w:bookmarkStart w:id="17" w:name="_Toc210540592"/>
      <w:r w:rsidRPr="00AC4C57">
        <w:rPr>
          <w:b/>
        </w:rPr>
        <w:lastRenderedPageBreak/>
        <w:t>Lista de Tabelas</w:t>
      </w:r>
      <w:bookmarkEnd w:id="16"/>
      <w:r w:rsidR="00BE49EE" w:rsidRPr="00AC4C57">
        <w:rPr>
          <w:b/>
        </w:rPr>
        <w:t xml:space="preserve"> e Quadros</w:t>
      </w:r>
      <w:bookmarkEnd w:id="17"/>
    </w:p>
    <w:p w:rsidR="00FE2608" w:rsidRPr="000F30A8" w:rsidRDefault="00FE2608" w:rsidP="00AC4C57">
      <w:r w:rsidRPr="000F30A8">
        <w:rPr>
          <w:highlight w:val="yellow"/>
        </w:rPr>
        <w:t xml:space="preserve">Idêntica à seção anterior, </w:t>
      </w:r>
      <w:r w:rsidR="00BE49EE" w:rsidRPr="000F30A8">
        <w:rPr>
          <w:highlight w:val="yellow"/>
        </w:rPr>
        <w:t xml:space="preserve">porém traz alista de </w:t>
      </w:r>
      <w:r w:rsidRPr="000F30A8">
        <w:rPr>
          <w:highlight w:val="yellow"/>
        </w:rPr>
        <w:t>tabelas</w:t>
      </w:r>
      <w:r w:rsidR="00BE49EE" w:rsidRPr="000F30A8">
        <w:rPr>
          <w:highlight w:val="yellow"/>
        </w:rPr>
        <w:t xml:space="preserve"> e quadros</w:t>
      </w:r>
      <w:r w:rsidR="00BE49EE" w:rsidRPr="000F30A8">
        <w:t>.</w:t>
      </w:r>
    </w:p>
    <w:p w:rsidR="00BE49EE" w:rsidRPr="000F30A8" w:rsidRDefault="00BE49EE" w:rsidP="00AC4C57"/>
    <w:p w:rsidR="00FE2608" w:rsidRPr="000F30A8" w:rsidRDefault="00FE2608" w:rsidP="00AC4C57">
      <w:pPr>
        <w:pStyle w:val="TableofFigures"/>
        <w:rPr>
          <w:noProof/>
        </w:rPr>
      </w:pPr>
      <w:r w:rsidRPr="000F30A8">
        <w:fldChar w:fldCharType="begin"/>
      </w:r>
      <w:r w:rsidRPr="000F30A8">
        <w:instrText xml:space="preserve"> TOC \c "Tabela" </w:instrText>
      </w:r>
      <w:r w:rsidRPr="000F30A8">
        <w:fldChar w:fldCharType="separate"/>
      </w:r>
      <w:r w:rsidRPr="000F30A8">
        <w:rPr>
          <w:noProof/>
        </w:rPr>
        <w:t>Tabela 1: Analogia 2D a 3D.</w:t>
      </w:r>
      <w:r w:rsidRPr="000F30A8">
        <w:rPr>
          <w:noProof/>
        </w:rPr>
        <w:tab/>
      </w:r>
      <w:r w:rsidRPr="000F30A8">
        <w:rPr>
          <w:noProof/>
        </w:rPr>
        <w:fldChar w:fldCharType="begin"/>
      </w:r>
      <w:r w:rsidRPr="000F30A8">
        <w:rPr>
          <w:noProof/>
        </w:rPr>
        <w:instrText xml:space="preserve"> PAGEREF _Toc482306538 \h </w:instrText>
      </w:r>
      <w:r w:rsidRPr="000F30A8">
        <w:rPr>
          <w:noProof/>
        </w:rPr>
      </w:r>
      <w:r w:rsidRPr="000F30A8">
        <w:rPr>
          <w:noProof/>
        </w:rPr>
        <w:fldChar w:fldCharType="separate"/>
      </w:r>
      <w:r w:rsidR="00B676FC" w:rsidRPr="000F30A8">
        <w:rPr>
          <w:noProof/>
        </w:rPr>
        <w:t>4</w:t>
      </w:r>
      <w:r w:rsidRPr="000F30A8">
        <w:rPr>
          <w:noProof/>
        </w:rPr>
        <w:fldChar w:fldCharType="end"/>
      </w:r>
    </w:p>
    <w:p w:rsidR="00FE2608" w:rsidRPr="000F30A8" w:rsidRDefault="00FE2608" w:rsidP="00AC4C57">
      <w:r w:rsidRPr="000F30A8">
        <w:fldChar w:fldCharType="end"/>
      </w:r>
    </w:p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pgNumType w:fmt="lowerRoman"/>
          <w:cols w:space="720"/>
        </w:sectPr>
      </w:pPr>
    </w:p>
    <w:p w:rsidR="00FE2608" w:rsidRPr="000F30A8" w:rsidRDefault="00FE2608" w:rsidP="00AC4C57">
      <w:pPr>
        <w:pStyle w:val="Heading1"/>
      </w:pPr>
      <w:bookmarkStart w:id="18" w:name="_Toc481479324"/>
      <w:bookmarkStart w:id="19" w:name="_Toc210540593"/>
      <w:r w:rsidRPr="000F30A8">
        <w:lastRenderedPageBreak/>
        <w:t>Introdução</w:t>
      </w:r>
      <w:bookmarkEnd w:id="18"/>
      <w:bookmarkEnd w:id="19"/>
    </w:p>
    <w:p w:rsidR="00377D1C" w:rsidRPr="000F30A8" w:rsidRDefault="00FE2608" w:rsidP="00AC4C57">
      <w:bookmarkStart w:id="20" w:name="_Toc481479325"/>
      <w:r w:rsidRPr="000F30A8">
        <w:rPr>
          <w:highlight w:val="yellow"/>
        </w:rPr>
        <w:t>O Capítulo 1 é a introdução da monografia. Ele contém, basicamente, os motivos pelos quais você escolheu o assunto da monografia (motivação), os objetivos que você pretendia alcançar com o trabalho e a metodologia que foi utilizada para abordar o problema em questão. Estes tópicos podem ser distribuídos como seções do capítulo, como mostra o exemplo abaixo.</w:t>
      </w:r>
      <w:r w:rsidR="008558EE" w:rsidRPr="000F30A8">
        <w:t xml:space="preserve"> </w:t>
      </w:r>
    </w:p>
    <w:p w:rsidR="008558EE" w:rsidRPr="000F30A8" w:rsidRDefault="008558EE" w:rsidP="00AC4C57">
      <w:r w:rsidRPr="000F30A8">
        <w:rPr>
          <w:highlight w:val="yellow"/>
        </w:rPr>
        <w:t>Note que estes itens podem ser modificados de acordo com o seu trabalho!</w:t>
      </w:r>
    </w:p>
    <w:p w:rsidR="00FE2608" w:rsidRPr="000F30A8" w:rsidRDefault="00FE2608" w:rsidP="00AC4C57">
      <w:pPr>
        <w:pStyle w:val="Heading2"/>
      </w:pPr>
      <w:bookmarkStart w:id="21" w:name="_Toc210540594"/>
      <w:bookmarkEnd w:id="20"/>
      <w:r w:rsidRPr="000F30A8">
        <w:lastRenderedPageBreak/>
        <w:t>Motivação</w:t>
      </w:r>
      <w:bookmarkEnd w:id="21"/>
    </w:p>
    <w:p w:rsidR="00FE2608" w:rsidRPr="000F30A8" w:rsidRDefault="00FE2608" w:rsidP="00AC4C57">
      <w:r w:rsidRPr="000F30A8">
        <w:rPr>
          <w:highlight w:val="lightGray"/>
        </w:rPr>
        <w:t>A principal motivação deste trabalho de pesquisa foi</w:t>
      </w:r>
      <w:r w:rsidRPr="000F30A8">
        <w:rPr>
          <w:highlight w:val="lightGray"/>
        </w:rPr>
        <w:sym w:font="Symbol" w:char="F0BC"/>
      </w:r>
    </w:p>
    <w:p w:rsidR="00FE2608" w:rsidRPr="000F30A8" w:rsidRDefault="00FE2608" w:rsidP="00AC4C57">
      <w:pPr>
        <w:pStyle w:val="Heading2"/>
      </w:pPr>
      <w:bookmarkStart w:id="22" w:name="_Toc210540595"/>
      <w:r w:rsidRPr="000F30A8">
        <w:t>Objetivo</w:t>
      </w:r>
      <w:bookmarkEnd w:id="22"/>
    </w:p>
    <w:p w:rsidR="00596232" w:rsidRPr="000F30A8" w:rsidRDefault="00596232" w:rsidP="00AC4C57">
      <w:pPr>
        <w:rPr>
          <w:highlight w:val="lightGray"/>
        </w:rPr>
      </w:pPr>
      <w:r w:rsidRPr="000F30A8">
        <w:rPr>
          <w:highlight w:val="lightGray"/>
        </w:rPr>
        <w:t>Este trabalho teve como objetivo...</w:t>
      </w:r>
    </w:p>
    <w:p w:rsidR="00FE2608" w:rsidRPr="000F30A8" w:rsidRDefault="00FE2608" w:rsidP="00AC4C57">
      <w:r w:rsidRPr="000F30A8">
        <w:rPr>
          <w:highlight w:val="yellow"/>
        </w:rPr>
        <w:t>Esta seção pode ser subdividida em objetivo geral e objetivos específicos. Isso fica a seu critério.</w:t>
      </w:r>
    </w:p>
    <w:p w:rsidR="00FE2608" w:rsidRPr="000F30A8" w:rsidRDefault="008558EE" w:rsidP="00AC4C57">
      <w:pPr>
        <w:pStyle w:val="Heading3"/>
      </w:pPr>
      <w:bookmarkStart w:id="23" w:name="_Toc210540596"/>
      <w:r w:rsidRPr="000F30A8">
        <w:t xml:space="preserve">1.2.1 </w:t>
      </w:r>
      <w:r w:rsidR="00FE2608" w:rsidRPr="000F30A8">
        <w:t>Objetivo Geral</w:t>
      </w:r>
      <w:bookmarkEnd w:id="23"/>
    </w:p>
    <w:p w:rsidR="00FE2608" w:rsidRPr="000F30A8" w:rsidRDefault="00FE2608" w:rsidP="00AC4C57">
      <w:r w:rsidRPr="000F30A8">
        <w:rPr>
          <w:highlight w:val="yellow"/>
        </w:rPr>
        <w:t>Notas de rodapé</w:t>
      </w:r>
      <w:r w:rsidRPr="000F30A8">
        <w:rPr>
          <w:rStyle w:val="FootnoteReference"/>
          <w:sz w:val="24"/>
          <w:szCs w:val="24"/>
          <w:highlight w:val="yellow"/>
        </w:rPr>
        <w:footnoteReference w:id="1"/>
      </w:r>
      <w:r w:rsidRPr="000F30A8">
        <w:rPr>
          <w:highlight w:val="yellow"/>
        </w:rPr>
        <w:t xml:space="preserve"> podem ser usadas para deixar o seu texto mais claro e completo.</w:t>
      </w:r>
    </w:p>
    <w:p w:rsidR="00FE2608" w:rsidRPr="000F30A8" w:rsidRDefault="008558EE" w:rsidP="00AC4C57">
      <w:pPr>
        <w:pStyle w:val="Heading3"/>
      </w:pPr>
      <w:bookmarkStart w:id="24" w:name="_Toc210540597"/>
      <w:r w:rsidRPr="000F30A8">
        <w:lastRenderedPageBreak/>
        <w:t xml:space="preserve">1.2.2 </w:t>
      </w:r>
      <w:r w:rsidR="00FE2608" w:rsidRPr="000F30A8">
        <w:t>Objetivos Específicos</w:t>
      </w:r>
      <w:bookmarkEnd w:id="24"/>
    </w:p>
    <w:p w:rsidR="008558EE" w:rsidRPr="000F30A8" w:rsidRDefault="008558EE" w:rsidP="00AC4C57">
      <w:pPr>
        <w:rPr>
          <w:highlight w:val="yellow"/>
        </w:rPr>
      </w:pPr>
      <w:r w:rsidRPr="000F30A8">
        <w:rPr>
          <w:highlight w:val="yellow"/>
        </w:rPr>
        <w:t xml:space="preserve">Observações: Para criar seções </w:t>
      </w:r>
      <w:r w:rsidR="00596232" w:rsidRPr="000F30A8">
        <w:rPr>
          <w:highlight w:val="yellow"/>
        </w:rPr>
        <w:t xml:space="preserve">e subseções </w:t>
      </w:r>
      <w:r w:rsidRPr="000F30A8">
        <w:rPr>
          <w:highlight w:val="yellow"/>
        </w:rPr>
        <w:t>como estas (1.1, 1.2</w:t>
      </w:r>
      <w:r w:rsidR="00596232" w:rsidRPr="000F30A8">
        <w:rPr>
          <w:highlight w:val="yellow"/>
        </w:rPr>
        <w:t>, 1.2.1 ...</w:t>
      </w:r>
      <w:r w:rsidRPr="000F30A8">
        <w:rPr>
          <w:highlight w:val="yellow"/>
        </w:rPr>
        <w:t xml:space="preserve">) posicione o cursor na linha onde deseja inserir o título e selecione o estilo desejado (Título 2, Título 3 etc.), de acordo com o nível da seção.  </w:t>
      </w:r>
    </w:p>
    <w:p w:rsidR="00FE2608" w:rsidRPr="000F30A8" w:rsidRDefault="00FE2608" w:rsidP="00AC4C57">
      <w:pPr>
        <w:pStyle w:val="Heading2"/>
      </w:pPr>
      <w:bookmarkStart w:id="25" w:name="_Toc210540598"/>
      <w:r w:rsidRPr="000F30A8">
        <w:t>Trabalho Realizado</w:t>
      </w:r>
      <w:bookmarkEnd w:id="25"/>
    </w:p>
    <w:p w:rsidR="00FE2608" w:rsidRPr="000F30A8" w:rsidRDefault="00FE2608" w:rsidP="00AC4C57">
      <w:r w:rsidRPr="000F30A8">
        <w:rPr>
          <w:highlight w:val="yellow"/>
        </w:rPr>
        <w:t>Descreva aqui o seu trabalho, ressaltando suas contribuições principais.</w:t>
      </w:r>
    </w:p>
    <w:p w:rsidR="00FE2608" w:rsidRPr="000F30A8" w:rsidRDefault="00FE2608" w:rsidP="00AC4C57">
      <w:pPr>
        <w:pStyle w:val="Heading2"/>
      </w:pPr>
      <w:bookmarkStart w:id="26" w:name="_Toc210540599"/>
      <w:r w:rsidRPr="000F30A8">
        <w:t>Organização do Documento</w:t>
      </w:r>
      <w:bookmarkEnd w:id="26"/>
    </w:p>
    <w:p w:rsidR="00FE2608" w:rsidRPr="000F30A8" w:rsidRDefault="00FE2608" w:rsidP="00AC4C57">
      <w:r w:rsidRPr="000F30A8">
        <w:rPr>
          <w:highlight w:val="yellow"/>
        </w:rPr>
        <w:t>Descreva aqui o conteúdo do restante do documento.</w:t>
      </w:r>
    </w:p>
    <w:p w:rsidR="00FE2608" w:rsidRPr="000F30A8" w:rsidRDefault="0029595A" w:rsidP="00AC4C57">
      <w:pPr>
        <w:rPr>
          <w:highlight w:val="lightGray"/>
        </w:rPr>
      </w:pPr>
      <w:r w:rsidRPr="000F30A8">
        <w:rPr>
          <w:highlight w:val="lightGray"/>
        </w:rPr>
        <w:t xml:space="preserve">Além desta introdução, esta </w:t>
      </w:r>
      <w:r w:rsidR="002E08D0" w:rsidRPr="000F30A8">
        <w:rPr>
          <w:highlight w:val="lightGray"/>
        </w:rPr>
        <w:t>monografia</w:t>
      </w:r>
      <w:r w:rsidR="00FE2608" w:rsidRPr="000F30A8">
        <w:rPr>
          <w:highlight w:val="lightGray"/>
        </w:rPr>
        <w:t xml:space="preserve"> conta com mais quatro capítulos, como se segue:</w:t>
      </w:r>
    </w:p>
    <w:p w:rsidR="00FE2608" w:rsidRPr="000F30A8" w:rsidRDefault="00FE2608" w:rsidP="00AC4C57">
      <w:pPr>
        <w:rPr>
          <w:highlight w:val="lightGray"/>
        </w:rPr>
      </w:pPr>
      <w:r w:rsidRPr="000F30A8">
        <w:rPr>
          <w:highlight w:val="lightGray"/>
        </w:rPr>
        <w:t xml:space="preserve">Capítulo 2 </w:t>
      </w:r>
      <w:r w:rsidR="000E21E4" w:rsidRPr="000F30A8">
        <w:rPr>
          <w:highlight w:val="lightGray"/>
        </w:rPr>
        <w:t>–</w:t>
      </w:r>
      <w:r w:rsidRPr="000F30A8">
        <w:rPr>
          <w:highlight w:val="lightGray"/>
        </w:rPr>
        <w:t xml:space="preserve"> (estado da arte</w:t>
      </w:r>
      <w:r w:rsidR="002E08D0" w:rsidRPr="000F30A8">
        <w:rPr>
          <w:highlight w:val="lightGray"/>
        </w:rPr>
        <w:t xml:space="preserve"> – contexto da pesquisa</w:t>
      </w:r>
      <w:r w:rsidRPr="000F30A8">
        <w:rPr>
          <w:highlight w:val="lightGray"/>
        </w:rPr>
        <w:t>): Esse capítul</w:t>
      </w:r>
      <w:r w:rsidR="0029595A" w:rsidRPr="000F30A8">
        <w:rPr>
          <w:highlight w:val="lightGray"/>
        </w:rPr>
        <w:t>o apresenta o problema de ...</w:t>
      </w:r>
    </w:p>
    <w:p w:rsidR="00FE2608" w:rsidRPr="000F30A8" w:rsidRDefault="00FE2608" w:rsidP="00AC4C57">
      <w:pPr>
        <w:rPr>
          <w:highlight w:val="lightGray"/>
        </w:rPr>
      </w:pPr>
      <w:r w:rsidRPr="000F30A8">
        <w:rPr>
          <w:highlight w:val="lightGray"/>
        </w:rPr>
        <w:t>Capítulo 3 – (</w:t>
      </w:r>
      <w:r w:rsidR="00B81EC8" w:rsidRPr="000F30A8">
        <w:rPr>
          <w:highlight w:val="lightGray"/>
        </w:rPr>
        <w:t>s</w:t>
      </w:r>
      <w:r w:rsidRPr="000F30A8">
        <w:rPr>
          <w:highlight w:val="lightGray"/>
        </w:rPr>
        <w:t>eu trabalho</w:t>
      </w:r>
      <w:r w:rsidR="00B81EC8" w:rsidRPr="000F30A8">
        <w:rPr>
          <w:highlight w:val="lightGray"/>
        </w:rPr>
        <w:t>)</w:t>
      </w:r>
      <w:r w:rsidRPr="000F30A8">
        <w:rPr>
          <w:highlight w:val="lightGray"/>
        </w:rPr>
        <w:t xml:space="preserve"> – descrição </w:t>
      </w:r>
      <w:r w:rsidR="00856DEE" w:rsidRPr="000F30A8">
        <w:rPr>
          <w:highlight w:val="lightGray"/>
        </w:rPr>
        <w:t>geral</w:t>
      </w:r>
      <w:r w:rsidRPr="000F30A8">
        <w:rPr>
          <w:highlight w:val="lightGray"/>
        </w:rPr>
        <w:t>: Nesse capítulo, veremos a defi</w:t>
      </w:r>
      <w:r w:rsidR="0029595A" w:rsidRPr="000F30A8">
        <w:rPr>
          <w:highlight w:val="lightGray"/>
        </w:rPr>
        <w:t>nição do modelo proposto...</w:t>
      </w:r>
    </w:p>
    <w:p w:rsidR="00FE2608" w:rsidRPr="000F30A8" w:rsidRDefault="00FE2608" w:rsidP="00AC4C57">
      <w:pPr>
        <w:rPr>
          <w:highlight w:val="lightGray"/>
        </w:rPr>
      </w:pPr>
      <w:r w:rsidRPr="000F30A8">
        <w:rPr>
          <w:highlight w:val="lightGray"/>
        </w:rPr>
        <w:t xml:space="preserve">Capítulo 4 </w:t>
      </w:r>
      <w:r w:rsidR="00856DEE" w:rsidRPr="000F30A8">
        <w:rPr>
          <w:highlight w:val="lightGray"/>
        </w:rPr>
        <w:t xml:space="preserve">– </w:t>
      </w:r>
      <w:r w:rsidR="00856DEE" w:rsidRPr="000F30A8">
        <w:rPr>
          <w:color w:val="FF0000"/>
          <w:highlight w:val="lightGray"/>
        </w:rPr>
        <w:t>Opcional!!!</w:t>
      </w:r>
      <w:r w:rsidRPr="000F30A8">
        <w:rPr>
          <w:color w:val="FF0000"/>
          <w:highlight w:val="lightGray"/>
        </w:rPr>
        <w:t>–</w:t>
      </w:r>
      <w:r w:rsidRPr="000F30A8">
        <w:rPr>
          <w:highlight w:val="lightGray"/>
        </w:rPr>
        <w:t xml:space="preserve"> (</w:t>
      </w:r>
      <w:r w:rsidR="00B81EC8" w:rsidRPr="000F30A8">
        <w:rPr>
          <w:highlight w:val="lightGray"/>
        </w:rPr>
        <w:t>s</w:t>
      </w:r>
      <w:r w:rsidRPr="000F30A8">
        <w:rPr>
          <w:highlight w:val="lightGray"/>
        </w:rPr>
        <w:t>eu trabalho</w:t>
      </w:r>
      <w:r w:rsidR="00B81EC8" w:rsidRPr="000F30A8">
        <w:rPr>
          <w:highlight w:val="lightGray"/>
        </w:rPr>
        <w:t xml:space="preserve"> – r</w:t>
      </w:r>
      <w:r w:rsidRPr="000F30A8">
        <w:rPr>
          <w:highlight w:val="lightGray"/>
        </w:rPr>
        <w:t>esultados obtidos e avaliação): Esse capítulo apresenta os testes e resultados obtidos...</w:t>
      </w:r>
    </w:p>
    <w:p w:rsidR="00FE2608" w:rsidRPr="000F30A8" w:rsidRDefault="00FE2608" w:rsidP="00AC4C57">
      <w:pPr>
        <w:pStyle w:val="RBASRefernciaI"/>
      </w:pPr>
      <w:r w:rsidRPr="000F30A8">
        <w:rPr>
          <w:highlight w:val="lightGray"/>
          <w:lang w:val="pt-PT"/>
        </w:rPr>
        <w:t xml:space="preserve">Capítulo 5 </w:t>
      </w:r>
      <w:r w:rsidR="0029595A" w:rsidRPr="000F30A8">
        <w:rPr>
          <w:highlight w:val="lightGray"/>
          <w:lang w:val="pt-PT"/>
        </w:rPr>
        <w:t>–</w:t>
      </w:r>
      <w:r w:rsidRPr="000F30A8">
        <w:rPr>
          <w:highlight w:val="lightGray"/>
          <w:lang w:val="pt-PT"/>
        </w:rPr>
        <w:t xml:space="preserve"> Conclusões: </w:t>
      </w:r>
      <w:r w:rsidRPr="000F30A8">
        <w:rPr>
          <w:highlight w:val="lightGray"/>
        </w:rPr>
        <w:t>Esse capítulo conclui a dissertação com um breve resumo das principais contribuições, apontando algumas limitações, além das possibilidades de trabalhos futuros.</w:t>
      </w:r>
    </w:p>
    <w:p w:rsidR="00FE2608" w:rsidRPr="000F30A8" w:rsidRDefault="00F340AA" w:rsidP="00AC4C57">
      <w:r w:rsidRPr="000F30A8">
        <w:rPr>
          <w:highlight w:val="yellow"/>
        </w:rPr>
        <w:t>Obs</w:t>
      </w:r>
      <w:r w:rsidR="00C30F32" w:rsidRPr="000F30A8">
        <w:rPr>
          <w:highlight w:val="yellow"/>
        </w:rPr>
        <w:t>ervação</w:t>
      </w:r>
      <w:r w:rsidRPr="000F30A8">
        <w:rPr>
          <w:highlight w:val="yellow"/>
        </w:rPr>
        <w:t>: O cap</w:t>
      </w:r>
      <w:r w:rsidR="00C30F32" w:rsidRPr="000F30A8">
        <w:rPr>
          <w:highlight w:val="yellow"/>
        </w:rPr>
        <w:t>í</w:t>
      </w:r>
      <w:r w:rsidRPr="000F30A8">
        <w:rPr>
          <w:highlight w:val="yellow"/>
        </w:rPr>
        <w:t>tulo 4</w:t>
      </w:r>
      <w:r w:rsidR="00C30F32" w:rsidRPr="000F30A8">
        <w:rPr>
          <w:highlight w:val="yellow"/>
        </w:rPr>
        <w:t xml:space="preserve"> é opcional,</w:t>
      </w:r>
      <w:r w:rsidRPr="000F30A8">
        <w:rPr>
          <w:highlight w:val="yellow"/>
        </w:rPr>
        <w:t xml:space="preserve"> pode ser apenas uma seção final do cap</w:t>
      </w:r>
      <w:r w:rsidR="00C30F32" w:rsidRPr="000F30A8">
        <w:rPr>
          <w:highlight w:val="yellow"/>
        </w:rPr>
        <w:t>í</w:t>
      </w:r>
      <w:r w:rsidRPr="000F30A8">
        <w:rPr>
          <w:highlight w:val="yellow"/>
        </w:rPr>
        <w:t>tulo 3. Isso será decidido junto com seu(sua) orientador(a).</w:t>
      </w:r>
    </w:p>
    <w:p w:rsidR="00C30F32" w:rsidRPr="000F30A8" w:rsidRDefault="00C30F32" w:rsidP="00AC4C57"/>
    <w:p w:rsidR="00F340AA" w:rsidRPr="000F30A8" w:rsidRDefault="0070136E" w:rsidP="00AC4C57">
      <w:r w:rsidRPr="000F30A8">
        <w:rPr>
          <w:highlight w:val="cyan"/>
        </w:rPr>
        <w:br w:type="page"/>
      </w:r>
      <w:r w:rsidR="00C30F32" w:rsidRPr="000F30A8">
        <w:rPr>
          <w:highlight w:val="cyan"/>
        </w:rPr>
        <w:lastRenderedPageBreak/>
        <w:t>Como criar novos capítulos</w:t>
      </w:r>
      <w:r w:rsidR="00930F17" w:rsidRPr="000F30A8">
        <w:rPr>
          <w:highlight w:val="cyan"/>
        </w:rPr>
        <w:t xml:space="preserve"> e seções</w:t>
      </w:r>
      <w:r w:rsidR="00C30F32" w:rsidRPr="000F30A8">
        <w:rPr>
          <w:highlight w:val="cyan"/>
        </w:rPr>
        <w:t>:</w:t>
      </w:r>
    </w:p>
    <w:p w:rsidR="00336C38" w:rsidRPr="000F30A8" w:rsidRDefault="00336C38" w:rsidP="00AC4C57">
      <w:pPr>
        <w:rPr>
          <w:highlight w:val="yellow"/>
        </w:rPr>
      </w:pPr>
      <w:r w:rsidRPr="000F30A8">
        <w:rPr>
          <w:highlight w:val="yellow"/>
        </w:rPr>
        <w:t xml:space="preserve">Cada capítulo deve começar em uma nova página. </w:t>
      </w:r>
      <w:r w:rsidR="00C30F32" w:rsidRPr="000F30A8">
        <w:rPr>
          <w:highlight w:val="yellow"/>
        </w:rPr>
        <w:t xml:space="preserve">Para criar um novo capítulo, primeiramente </w:t>
      </w:r>
      <w:r w:rsidRPr="000F30A8">
        <w:rPr>
          <w:highlight w:val="yellow"/>
        </w:rPr>
        <w:t xml:space="preserve">insira uma quebra de página. </w:t>
      </w:r>
      <w:r w:rsidR="00C30F32" w:rsidRPr="000F30A8">
        <w:rPr>
          <w:highlight w:val="yellow"/>
        </w:rPr>
        <w:t>Em outras palavras, quando você chegar no final de um capítulo, selecione o menu “Inserir” e a opção “Quebra”. Após selecione o campo “Próxima página”. Com isso o cursor pula para o início de uma nova página</w:t>
      </w:r>
      <w:r w:rsidRPr="000F30A8">
        <w:rPr>
          <w:highlight w:val="yellow"/>
        </w:rPr>
        <w:t>.</w:t>
      </w:r>
    </w:p>
    <w:p w:rsidR="00C30F32" w:rsidRPr="000F30A8" w:rsidRDefault="0072009B" w:rsidP="00AC4C57">
      <w:pPr>
        <w:rPr>
          <w:highlight w:val="yellow"/>
        </w:rPr>
      </w:pPr>
      <w:r w:rsidRPr="000F30A8">
        <w:rPr>
          <w:highlight w:val="yellow"/>
        </w:rPr>
        <w:t>Neste ponto,</w:t>
      </w:r>
      <w:r w:rsidR="00336C38" w:rsidRPr="000F30A8">
        <w:rPr>
          <w:highlight w:val="yellow"/>
        </w:rPr>
        <w:t xml:space="preserve"> você</w:t>
      </w:r>
      <w:r w:rsidR="00C30F32" w:rsidRPr="000F30A8">
        <w:rPr>
          <w:highlight w:val="yellow"/>
        </w:rPr>
        <w:t xml:space="preserve"> </w:t>
      </w:r>
      <w:r w:rsidR="00336C38" w:rsidRPr="000F30A8">
        <w:rPr>
          <w:highlight w:val="yellow"/>
        </w:rPr>
        <w:t>deve</w:t>
      </w:r>
      <w:r w:rsidR="00C30F32" w:rsidRPr="000F30A8">
        <w:rPr>
          <w:highlight w:val="yellow"/>
        </w:rPr>
        <w:t xml:space="preserve"> selecionar o estilo Título 1</w:t>
      </w:r>
      <w:r w:rsidR="00336C38" w:rsidRPr="000F30A8">
        <w:rPr>
          <w:highlight w:val="yellow"/>
        </w:rPr>
        <w:t>,</w:t>
      </w:r>
      <w:r w:rsidR="00C30F32" w:rsidRPr="000F30A8">
        <w:rPr>
          <w:highlight w:val="yellow"/>
        </w:rPr>
        <w:t xml:space="preserve"> e escrever o nome do seu </w:t>
      </w:r>
      <w:r w:rsidR="00336C38" w:rsidRPr="000F30A8">
        <w:rPr>
          <w:highlight w:val="yellow"/>
        </w:rPr>
        <w:t>novo</w:t>
      </w:r>
      <w:r w:rsidR="00C30F32" w:rsidRPr="000F30A8">
        <w:rPr>
          <w:highlight w:val="yellow"/>
        </w:rPr>
        <w:t xml:space="preserve"> capítulo.</w:t>
      </w:r>
      <w:r w:rsidR="00336C38" w:rsidRPr="000F30A8">
        <w:rPr>
          <w:highlight w:val="yellow"/>
        </w:rPr>
        <w:t xml:space="preserve"> Certifique-se de que o título do capítulo (estilo Título 1) apareça depois de uma quebra de página.</w:t>
      </w:r>
    </w:p>
    <w:p w:rsidR="00C30F32" w:rsidRPr="000F30A8" w:rsidRDefault="00C30F32" w:rsidP="00AC4C57">
      <w:r w:rsidRPr="000F30A8">
        <w:rPr>
          <w:highlight w:val="yellow"/>
        </w:rPr>
        <w:t xml:space="preserve">Para inserir seções no capítulo, basta seguir as instruções dadas </w:t>
      </w:r>
      <w:r w:rsidR="00336C38" w:rsidRPr="000F30A8">
        <w:rPr>
          <w:highlight w:val="yellow"/>
        </w:rPr>
        <w:t>anteriormente.</w:t>
      </w:r>
    </w:p>
    <w:p w:rsidR="0070136E" w:rsidRPr="000F30A8" w:rsidRDefault="0070136E" w:rsidP="00AC4C57">
      <w:pPr>
        <w:rPr>
          <w:highlight w:val="yellow"/>
        </w:rPr>
      </w:pPr>
      <w:r w:rsidRPr="000F30A8">
        <w:rPr>
          <w:highlight w:val="yellow"/>
        </w:rPr>
        <w:t>Não é aconselhável usar mais de 4 níveis de seções. Este modelo foi estruturado de forma a existirem 4 níveis de título: do 1, que representa o título do capítulo, até o 4 que, neste capítulo, representaria o nível 1.1.1.1.</w:t>
      </w:r>
    </w:p>
    <w:p w:rsidR="003D7143" w:rsidRPr="000F30A8" w:rsidRDefault="003D7143" w:rsidP="00AC4C57">
      <w:pPr>
        <w:rPr>
          <w:highlight w:val="yellow"/>
        </w:rPr>
      </w:pPr>
      <w:r w:rsidRPr="000F30A8">
        <w:rPr>
          <w:highlight w:val="yellow"/>
        </w:rPr>
        <w:t>Veja exemplos de subseções dentro da seção 1.4 (onde estamos agora):</w:t>
      </w:r>
    </w:p>
    <w:p w:rsidR="003D7143" w:rsidRPr="000F30A8" w:rsidRDefault="003D7143" w:rsidP="00AC4C57">
      <w:pPr>
        <w:pStyle w:val="Heading3"/>
      </w:pPr>
      <w:bookmarkStart w:id="27" w:name="_Toc210540600"/>
      <w:r w:rsidRPr="000F30A8">
        <w:t>1.4.1 Exemplo de título 3</w:t>
      </w:r>
      <w:bookmarkEnd w:id="27"/>
    </w:p>
    <w:p w:rsidR="00930F17" w:rsidRPr="000F30A8" w:rsidRDefault="00930F17" w:rsidP="00AC4C57">
      <w:pPr>
        <w:rPr>
          <w:highlight w:val="yellow"/>
        </w:rPr>
      </w:pPr>
      <w:r w:rsidRPr="000F30A8">
        <w:rPr>
          <w:highlight w:val="yellow"/>
        </w:rPr>
        <w:t>Bla bla bla</w:t>
      </w:r>
    </w:p>
    <w:p w:rsidR="003D7143" w:rsidRPr="000F30A8" w:rsidRDefault="00C16DCE" w:rsidP="00AC4C57">
      <w:pPr>
        <w:pStyle w:val="Heading4"/>
      </w:pPr>
      <w:r w:rsidRPr="000F30A8">
        <w:t xml:space="preserve"> </w:t>
      </w:r>
      <w:bookmarkStart w:id="28" w:name="_Toc210540601"/>
      <w:r w:rsidR="003D7143" w:rsidRPr="000F30A8">
        <w:t>Exemplo de Título 4</w:t>
      </w:r>
      <w:bookmarkEnd w:id="28"/>
    </w:p>
    <w:p w:rsidR="00930F17" w:rsidRPr="000F30A8" w:rsidRDefault="00930F17" w:rsidP="00AC4C57">
      <w:pPr>
        <w:rPr>
          <w:highlight w:val="yellow"/>
        </w:rPr>
      </w:pPr>
      <w:r w:rsidRPr="000F30A8">
        <w:rPr>
          <w:highlight w:val="yellow"/>
        </w:rPr>
        <w:t>Bla bla bla</w:t>
      </w:r>
    </w:p>
    <w:p w:rsidR="00C30F32" w:rsidRPr="000F30A8" w:rsidRDefault="00C30F32" w:rsidP="00AC4C57">
      <w:pPr>
        <w:sectPr w:rsidR="00C30F32" w:rsidRPr="000F30A8">
          <w:footerReference w:type="default" r:id="rId15"/>
          <w:footerReference w:type="first" r:id="rId16"/>
          <w:pgSz w:w="11907" w:h="16840" w:code="9"/>
          <w:pgMar w:top="2268" w:right="1134" w:bottom="2268" w:left="1985" w:header="1134" w:footer="1134" w:gutter="0"/>
          <w:pgNumType w:start="1"/>
          <w:cols w:space="720"/>
        </w:sectPr>
      </w:pPr>
    </w:p>
    <w:p w:rsidR="00FE2608" w:rsidRPr="000F30A8" w:rsidRDefault="002E08D0" w:rsidP="00AC4C57">
      <w:pPr>
        <w:pStyle w:val="Heading1"/>
      </w:pPr>
      <w:bookmarkStart w:id="29" w:name="_Toc210540602"/>
      <w:r w:rsidRPr="000F30A8">
        <w:lastRenderedPageBreak/>
        <w:t>Estado da Arte - Contexto</w:t>
      </w:r>
      <w:bookmarkEnd w:id="29"/>
    </w:p>
    <w:p w:rsidR="00CE4C51" w:rsidRPr="000F30A8" w:rsidRDefault="00CE4C51" w:rsidP="00AC4C57">
      <w:pPr>
        <w:rPr>
          <w:highlight w:val="yellow"/>
        </w:rPr>
      </w:pPr>
      <w:r w:rsidRPr="000F30A8">
        <w:rPr>
          <w:highlight w:val="yellow"/>
        </w:rPr>
        <w:t>Geralmente, este capítulo traz a descrição do contexto da área de pesquisa em que você trabalhou – o estado da arte</w:t>
      </w:r>
      <w:r w:rsidR="00FE2608" w:rsidRPr="000F30A8">
        <w:rPr>
          <w:highlight w:val="yellow"/>
        </w:rPr>
        <w:t xml:space="preserve">. </w:t>
      </w:r>
      <w:r w:rsidR="0085013C" w:rsidRPr="000F30A8">
        <w:rPr>
          <w:highlight w:val="yellow"/>
        </w:rPr>
        <w:t>Aqui você ainda não deve começar a relatar seu trabalho, e sim os trabalhos relacionados a ele, os problemas que motivaram sua pesquisa.</w:t>
      </w:r>
    </w:p>
    <w:p w:rsidR="00FE2608" w:rsidRPr="000F30A8" w:rsidRDefault="00FE2608" w:rsidP="00AC4C57">
      <w:r w:rsidRPr="000F30A8">
        <w:rPr>
          <w:highlight w:val="yellow"/>
        </w:rPr>
        <w:t>De acordo com a neces</w:t>
      </w:r>
      <w:r w:rsidR="00DC3A45" w:rsidRPr="000F30A8">
        <w:rPr>
          <w:highlight w:val="yellow"/>
        </w:rPr>
        <w:t>sidade, deverão ser criad</w:t>
      </w:r>
      <w:r w:rsidR="0000067E" w:rsidRPr="000F30A8">
        <w:rPr>
          <w:highlight w:val="yellow"/>
        </w:rPr>
        <w:t>a</w:t>
      </w:r>
      <w:r w:rsidR="00DC3A45" w:rsidRPr="000F30A8">
        <w:rPr>
          <w:highlight w:val="yellow"/>
        </w:rPr>
        <w:t>s nova</w:t>
      </w:r>
      <w:r w:rsidRPr="000F30A8">
        <w:rPr>
          <w:highlight w:val="yellow"/>
        </w:rPr>
        <w:t xml:space="preserve">s </w:t>
      </w:r>
      <w:r w:rsidR="00DC3A45" w:rsidRPr="000F30A8">
        <w:rPr>
          <w:highlight w:val="yellow"/>
        </w:rPr>
        <w:t>seções</w:t>
      </w:r>
      <w:r w:rsidRPr="000F30A8">
        <w:rPr>
          <w:highlight w:val="yellow"/>
        </w:rPr>
        <w:t xml:space="preserve"> e subseções dentro deste capítulo.</w:t>
      </w:r>
    </w:p>
    <w:p w:rsidR="003D7143" w:rsidRPr="000F30A8" w:rsidRDefault="00930F17" w:rsidP="00AC4C57">
      <w:pPr>
        <w:pStyle w:val="Heading2"/>
      </w:pPr>
      <w:bookmarkStart w:id="30" w:name="_Toc210540603"/>
      <w:r w:rsidRPr="000F30A8">
        <w:t>Exemplos de figuras e tabelas</w:t>
      </w:r>
      <w:bookmarkEnd w:id="30"/>
    </w:p>
    <w:p w:rsidR="00FE2608" w:rsidRPr="000F30A8" w:rsidRDefault="00FE2608" w:rsidP="00AC4C57">
      <w:r w:rsidRPr="000F30A8">
        <w:rPr>
          <w:highlight w:val="yellow"/>
        </w:rPr>
        <w:t xml:space="preserve">Abaixo você tem o exemplo de uma figura inserida no texto. </w:t>
      </w:r>
      <w:r w:rsidR="00743143" w:rsidRPr="000F30A8">
        <w:rPr>
          <w:highlight w:val="yellow"/>
        </w:rPr>
        <w:t>A</w:t>
      </w:r>
      <w:r w:rsidRPr="000F30A8">
        <w:rPr>
          <w:highlight w:val="yellow"/>
        </w:rPr>
        <w:t>pós a inserção da figura</w:t>
      </w:r>
      <w:r w:rsidR="00743143" w:rsidRPr="000F30A8">
        <w:rPr>
          <w:highlight w:val="yellow"/>
        </w:rPr>
        <w:t>,</w:t>
      </w:r>
      <w:r w:rsidRPr="000F30A8">
        <w:rPr>
          <w:highlight w:val="yellow"/>
        </w:rPr>
        <w:t xml:space="preserve"> selecione-a e formate-a como estilo Figura, para que fique centralizada na página e para que todas as figuras sigam o mesmo padrão.</w:t>
      </w:r>
    </w:p>
    <w:p w:rsidR="005C74F5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Abaixo da figura sempre insira a legenda (</w:t>
      </w:r>
      <w:r w:rsidR="005C74F5" w:rsidRPr="000F30A8">
        <w:rPr>
          <w:highlight w:val="yellow"/>
        </w:rPr>
        <w:t>estilo L</w:t>
      </w:r>
      <w:r w:rsidRPr="000F30A8">
        <w:rPr>
          <w:highlight w:val="yellow"/>
        </w:rPr>
        <w:t xml:space="preserve">egenda), para que, quando for feita a atualização da lista de figuras, todas apareçam na listagem. </w:t>
      </w:r>
    </w:p>
    <w:p w:rsidR="005C74F5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As figuras devem ser numeradas de acordo com o número do cap</w:t>
      </w:r>
      <w:r w:rsidR="000E21E4" w:rsidRPr="000F30A8">
        <w:rPr>
          <w:highlight w:val="yellow"/>
        </w:rPr>
        <w:t>ítulo, sempre começando com 1. A f</w:t>
      </w:r>
      <w:r w:rsidRPr="000F30A8">
        <w:rPr>
          <w:highlight w:val="yellow"/>
        </w:rPr>
        <w:t>igura abaixo deve ser  numerada como Figura 2.1 (i.e., 1</w:t>
      </w:r>
      <w:r w:rsidRPr="000F30A8">
        <w:rPr>
          <w:highlight w:val="yellow"/>
          <w:vertAlign w:val="superscript"/>
        </w:rPr>
        <w:t>a</w:t>
      </w:r>
      <w:r w:rsidR="000E21E4" w:rsidRPr="000F30A8">
        <w:rPr>
          <w:highlight w:val="yellow"/>
        </w:rPr>
        <w:t xml:space="preserve"> figura do Capí</w:t>
      </w:r>
      <w:r w:rsidRPr="000F30A8">
        <w:rPr>
          <w:highlight w:val="yellow"/>
        </w:rPr>
        <w:t xml:space="preserve">tulo 2). </w:t>
      </w:r>
    </w:p>
    <w:p w:rsidR="00BD7915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 xml:space="preserve">Todas as figuras devem ser citadas no texto antes de serem apresentadas. Exemplo: </w:t>
      </w:r>
    </w:p>
    <w:p w:rsidR="00FE2608" w:rsidRPr="000F30A8" w:rsidRDefault="00FE2608" w:rsidP="00AC4C57">
      <w:r w:rsidRPr="000F30A8">
        <w:rPr>
          <w:highlight w:val="lightGray"/>
        </w:rPr>
        <w:t>A Figura 2.1 traz uma imagem do campus virtual da UFPE.</w:t>
      </w:r>
    </w:p>
    <w:bookmarkStart w:id="31" w:name="_MON_1001671006"/>
    <w:bookmarkStart w:id="32" w:name="_MON_1002028064"/>
    <w:bookmarkStart w:id="33" w:name="_MON_1003282008"/>
    <w:bookmarkStart w:id="34" w:name="_MON_1003754447"/>
    <w:bookmarkStart w:id="35" w:name="_MON_1004402337"/>
    <w:bookmarkEnd w:id="31"/>
    <w:bookmarkEnd w:id="32"/>
    <w:bookmarkEnd w:id="33"/>
    <w:bookmarkEnd w:id="34"/>
    <w:bookmarkEnd w:id="35"/>
    <w:p w:rsidR="00FE2608" w:rsidRPr="000F30A8" w:rsidRDefault="00FE2608" w:rsidP="00AC4C57">
      <w:pPr>
        <w:pStyle w:val="Figura"/>
      </w:pPr>
      <w:r w:rsidRPr="000F30A8">
        <w:object w:dxaOrig="6856" w:dyaOrig="3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182pt" o:ole="" fillcolor="window">
            <v:imagedata r:id="rId17" o:title=""/>
          </v:shape>
          <o:OLEObject Type="Embed" ProgID="Word.Picture.8" ShapeID="_x0000_i1025" DrawAspect="Content" ObjectID="_1365154775" r:id="rId18"/>
        </w:object>
      </w:r>
    </w:p>
    <w:p w:rsidR="00FE2608" w:rsidRPr="000F30A8" w:rsidRDefault="00FE2608" w:rsidP="00AC4C57">
      <w:pPr>
        <w:pStyle w:val="Caption"/>
      </w:pPr>
      <w:bookmarkStart w:id="36" w:name="_Ref466776497"/>
      <w:bookmarkStart w:id="37" w:name="_Toc466881703"/>
      <w:bookmarkStart w:id="38" w:name="_Toc467472873"/>
      <w:bookmarkStart w:id="39" w:name="_Toc467536409"/>
      <w:bookmarkStart w:id="40" w:name="_Toc482306501"/>
      <w:r w:rsidRPr="000F30A8">
        <w:t>Figura 2.</w:t>
      </w:r>
      <w:r w:rsidRPr="000F30A8">
        <w:fldChar w:fldCharType="begin"/>
      </w:r>
      <w:r w:rsidRPr="000F30A8">
        <w:instrText xml:space="preserve"> SEQ Figura \* ARABIC </w:instrText>
      </w:r>
      <w:r w:rsidRPr="000F30A8">
        <w:fldChar w:fldCharType="separate"/>
      </w:r>
      <w:r w:rsidR="00B676FC" w:rsidRPr="000F30A8">
        <w:rPr>
          <w:noProof/>
        </w:rPr>
        <w:t>1</w:t>
      </w:r>
      <w:r w:rsidRPr="000F30A8">
        <w:fldChar w:fldCharType="end"/>
      </w:r>
      <w:bookmarkEnd w:id="36"/>
      <w:r w:rsidRPr="000F30A8">
        <w:t>: Alguns prédios pertencentes ao Campus Virtual da UFPE.</w:t>
      </w:r>
      <w:bookmarkEnd w:id="37"/>
      <w:bookmarkEnd w:id="38"/>
      <w:bookmarkEnd w:id="39"/>
      <w:bookmarkEnd w:id="40"/>
    </w:p>
    <w:p w:rsidR="00B823A0" w:rsidRPr="000F30A8" w:rsidRDefault="00B823A0" w:rsidP="00AC4C57">
      <w:pPr>
        <w:rPr>
          <w:highlight w:val="yellow"/>
        </w:rPr>
      </w:pPr>
      <w:r w:rsidRPr="000F30A8">
        <w:rPr>
          <w:highlight w:val="yellow"/>
        </w:rPr>
        <w:t>Quando inserir quadros e tabelas, proceda como no caso da figura acima. Neste caso, ao invés de formatá-lo como uma figura, formate-o com o estilo “Tabela”.</w:t>
      </w:r>
    </w:p>
    <w:p w:rsidR="00FE2608" w:rsidRPr="000F30A8" w:rsidRDefault="000E21E4" w:rsidP="00AC4C57">
      <w:r w:rsidRPr="000F30A8">
        <w:rPr>
          <w:highlight w:val="yellow"/>
        </w:rPr>
        <w:t xml:space="preserve">OBS.: segundo a ABNT, tabelas contêm </w:t>
      </w:r>
      <w:r w:rsidR="00B823A0" w:rsidRPr="000F30A8">
        <w:rPr>
          <w:highlight w:val="yellow"/>
        </w:rPr>
        <w:t xml:space="preserve">apenas </w:t>
      </w:r>
      <w:r w:rsidRPr="000F30A8">
        <w:rPr>
          <w:highlight w:val="yellow"/>
        </w:rPr>
        <w:t>números</w:t>
      </w:r>
      <w:r w:rsidR="00B823A0" w:rsidRPr="000F30A8">
        <w:rPr>
          <w:highlight w:val="yellow"/>
        </w:rPr>
        <w:t>,</w:t>
      </w:r>
      <w:r w:rsidRPr="000F30A8">
        <w:rPr>
          <w:highlight w:val="yellow"/>
        </w:rPr>
        <w:t xml:space="preserve"> e q</w:t>
      </w:r>
      <w:r w:rsidR="00FE2608" w:rsidRPr="000F30A8">
        <w:rPr>
          <w:highlight w:val="yellow"/>
        </w:rPr>
        <w:t xml:space="preserve">uadros contêm texto. </w:t>
      </w:r>
    </w:p>
    <w:p w:rsidR="00FE2608" w:rsidRPr="000F30A8" w:rsidRDefault="00FE2608" w:rsidP="00AC4C57"/>
    <w:p w:rsidR="00FE2608" w:rsidRPr="000F30A8" w:rsidRDefault="00FE2608" w:rsidP="00AC4C57">
      <w:bookmarkStart w:id="41" w:name="_Toc466411777"/>
      <w:bookmarkStart w:id="42" w:name="_Toc466881746"/>
      <w:bookmarkStart w:id="43" w:name="_Toc467472876"/>
      <w:bookmarkStart w:id="44" w:name="_Toc467472893"/>
      <w:bookmarkStart w:id="45" w:name="_Ref464813768"/>
      <w:bookmarkStart w:id="46" w:name="_Toc467536352"/>
      <w:bookmarkStart w:id="47" w:name="_Toc482306538"/>
      <w:r w:rsidRPr="000F30A8">
        <w:t>Quadro </w:t>
      </w:r>
      <w:r w:rsidRPr="000F30A8">
        <w:fldChar w:fldCharType="begin"/>
      </w:r>
      <w:r w:rsidRPr="000F30A8">
        <w:instrText xml:space="preserve"> SEQ Tabela \* ARABIC </w:instrText>
      </w:r>
      <w:r w:rsidRPr="000F30A8">
        <w:fldChar w:fldCharType="separate"/>
      </w:r>
      <w:r w:rsidR="00B676FC" w:rsidRPr="000F30A8">
        <w:rPr>
          <w:noProof/>
        </w:rPr>
        <w:t>1</w:t>
      </w:r>
      <w:r w:rsidRPr="000F30A8">
        <w:fldChar w:fldCharType="end"/>
      </w:r>
      <w:bookmarkEnd w:id="45"/>
      <w:r w:rsidRPr="000F30A8">
        <w:t>: Analogia 2D a 3D.</w:t>
      </w:r>
      <w:bookmarkEnd w:id="41"/>
      <w:bookmarkEnd w:id="42"/>
      <w:bookmarkEnd w:id="43"/>
      <w:bookmarkEnd w:id="44"/>
      <w:bookmarkEnd w:id="46"/>
      <w:bookmarkEnd w:id="47"/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2F" w:firstRow="1" w:lastRow="0" w:firstColumn="0" w:lastColumn="0" w:noHBand="0" w:noVBand="0"/>
      </w:tblPr>
      <w:tblGrid>
        <w:gridCol w:w="4395"/>
        <w:gridCol w:w="4394"/>
      </w:tblGrid>
      <w:tr w:rsidR="00FE2608" w:rsidRPr="000F30A8">
        <w:tblPrEx>
          <w:tblCellMar>
            <w:top w:w="0" w:type="dxa"/>
            <w:bottom w:w="0" w:type="dxa"/>
          </w:tblCellMar>
        </w:tblPrEx>
        <w:tc>
          <w:tcPr>
            <w:tcW w:w="4395" w:type="dxa"/>
            <w:shd w:val="pct10" w:color="auto" w:fill="auto"/>
          </w:tcPr>
          <w:p w:rsidR="00FE2608" w:rsidRPr="000F30A8" w:rsidRDefault="00FE2608" w:rsidP="00AC4C57">
            <w:pPr>
              <w:pStyle w:val="Tabela"/>
            </w:pPr>
            <w:r w:rsidRPr="000F30A8">
              <w:t>HTML</w:t>
            </w:r>
          </w:p>
        </w:tc>
        <w:tc>
          <w:tcPr>
            <w:tcW w:w="4394" w:type="dxa"/>
            <w:shd w:val="pct10" w:color="auto" w:fill="auto"/>
          </w:tcPr>
          <w:p w:rsidR="00FE2608" w:rsidRPr="000F30A8" w:rsidRDefault="00FE2608" w:rsidP="00AC4C57">
            <w:pPr>
              <w:pStyle w:val="Tabela"/>
            </w:pPr>
            <w:r w:rsidRPr="000F30A8">
              <w:t>VRML</w:t>
            </w:r>
          </w:p>
        </w:tc>
      </w:tr>
      <w:tr w:rsidR="00FE2608" w:rsidRPr="000F30A8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FE2608" w:rsidRPr="000F30A8" w:rsidRDefault="00FE2608" w:rsidP="00AC4C57">
            <w:pPr>
              <w:pStyle w:val="Tabela"/>
            </w:pPr>
            <w:r w:rsidRPr="000F30A8">
              <w:t>textos</w:t>
            </w:r>
          </w:p>
        </w:tc>
        <w:tc>
          <w:tcPr>
            <w:tcW w:w="4394" w:type="dxa"/>
          </w:tcPr>
          <w:p w:rsidR="00FE2608" w:rsidRPr="000F30A8" w:rsidRDefault="00FE2608" w:rsidP="00AC4C57">
            <w:pPr>
              <w:pStyle w:val="Tabela"/>
            </w:pPr>
            <w:r w:rsidRPr="000F30A8">
              <w:t>gráficos</w:t>
            </w:r>
          </w:p>
        </w:tc>
      </w:tr>
      <w:tr w:rsidR="00FE2608" w:rsidRPr="000F30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2"/>
          </w:tcPr>
          <w:p w:rsidR="00FE2608" w:rsidRPr="000F30A8" w:rsidRDefault="00FE2608" w:rsidP="00AC4C57">
            <w:pPr>
              <w:pStyle w:val="Tabela"/>
            </w:pPr>
            <w:r w:rsidRPr="000F30A8">
              <w:t>ambas são linguagens descritivas</w:t>
            </w:r>
          </w:p>
        </w:tc>
      </w:tr>
      <w:tr w:rsidR="00FE2608" w:rsidRPr="000F30A8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FE2608" w:rsidRPr="000F30A8" w:rsidRDefault="00FE2608" w:rsidP="00AC4C57">
            <w:pPr>
              <w:pStyle w:val="Tabela"/>
            </w:pPr>
            <w:r w:rsidRPr="000F30A8">
              <w:t>descreve textos 2D</w:t>
            </w:r>
          </w:p>
        </w:tc>
        <w:tc>
          <w:tcPr>
            <w:tcW w:w="4394" w:type="dxa"/>
          </w:tcPr>
          <w:p w:rsidR="00FE2608" w:rsidRPr="000F30A8" w:rsidRDefault="00FE2608" w:rsidP="00AC4C57">
            <w:pPr>
              <w:pStyle w:val="Tabela"/>
            </w:pPr>
            <w:r w:rsidRPr="000F30A8">
              <w:t>descreve mundos 3D</w:t>
            </w:r>
          </w:p>
        </w:tc>
      </w:tr>
      <w:tr w:rsidR="00FE2608" w:rsidRPr="000F30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2"/>
          </w:tcPr>
          <w:p w:rsidR="00FE2608" w:rsidRPr="000F30A8" w:rsidRDefault="00FE2608" w:rsidP="00AC4C57">
            <w:r w:rsidRPr="000F30A8">
              <w:t>podem ser codificadas à mão, mas existem ferramentas de autoria</w:t>
            </w:r>
          </w:p>
        </w:tc>
      </w:tr>
    </w:tbl>
    <w:p w:rsidR="00FE2608" w:rsidRPr="000F30A8" w:rsidRDefault="00FE2608" w:rsidP="00AC4C57"/>
    <w:p w:rsidR="00881D0D" w:rsidRPr="000F30A8" w:rsidRDefault="00881D0D" w:rsidP="00AC4C57">
      <w:pPr>
        <w:pStyle w:val="Heading2"/>
      </w:pPr>
      <w:bookmarkStart w:id="48" w:name="_Toc210540604"/>
      <w:r w:rsidRPr="000F30A8">
        <w:t>Exemplo de Citação</w:t>
      </w:r>
      <w:bookmarkEnd w:id="48"/>
    </w:p>
    <w:p w:rsidR="00FE2608" w:rsidRPr="000F30A8" w:rsidRDefault="00FE2608" w:rsidP="00AC4C57">
      <w:r w:rsidRPr="000F30A8">
        <w:rPr>
          <w:highlight w:val="yellow"/>
        </w:rPr>
        <w:t>Às vezes, durante a edição do texto, faz-se necessári</w:t>
      </w:r>
      <w:r w:rsidR="003F2EFE" w:rsidRPr="000F30A8">
        <w:rPr>
          <w:highlight w:val="yellow"/>
        </w:rPr>
        <w:t>o</w:t>
      </w:r>
      <w:r w:rsidRPr="000F30A8">
        <w:rPr>
          <w:highlight w:val="yellow"/>
        </w:rPr>
        <w:t xml:space="preserve"> </w:t>
      </w:r>
      <w:r w:rsidR="003F2EFE" w:rsidRPr="000F30A8">
        <w:rPr>
          <w:highlight w:val="yellow"/>
        </w:rPr>
        <w:t xml:space="preserve">citar </w:t>
      </w:r>
      <w:r w:rsidR="00895D33" w:rsidRPr="000F30A8">
        <w:rPr>
          <w:highlight w:val="yellow"/>
        </w:rPr>
        <w:t>um</w:t>
      </w:r>
      <w:r w:rsidR="003F2EFE" w:rsidRPr="000F30A8">
        <w:rPr>
          <w:highlight w:val="yellow"/>
        </w:rPr>
        <w:t xml:space="preserve"> </w:t>
      </w:r>
      <w:r w:rsidR="003F2EFE" w:rsidRPr="000F30A8">
        <w:rPr>
          <w:highlight w:val="yellow"/>
        </w:rPr>
        <w:lastRenderedPageBreak/>
        <w:t>texto de outro autor</w:t>
      </w:r>
      <w:r w:rsidRPr="000F30A8">
        <w:rPr>
          <w:highlight w:val="yellow"/>
        </w:rPr>
        <w:t xml:space="preserve">, mencionando conceitos ou definições relevantes para o embasamento do </w:t>
      </w:r>
      <w:r w:rsidR="00895D33" w:rsidRPr="000F30A8">
        <w:rPr>
          <w:highlight w:val="yellow"/>
        </w:rPr>
        <w:t>trabalho</w:t>
      </w:r>
      <w:r w:rsidRPr="000F30A8">
        <w:rPr>
          <w:highlight w:val="yellow"/>
        </w:rPr>
        <w:t>.</w:t>
      </w:r>
    </w:p>
    <w:p w:rsidR="001B0874" w:rsidRPr="000F30A8" w:rsidRDefault="00FE2608" w:rsidP="00AC4C57">
      <w:r w:rsidRPr="000F30A8">
        <w:rPr>
          <w:highlight w:val="yellow"/>
        </w:rPr>
        <w:t>Quando este for o caso, utilize o estilo Citação para formatar o texto da citação:</w:t>
      </w:r>
      <w:r w:rsidRPr="000F30A8">
        <w:t xml:space="preserve"> </w:t>
      </w:r>
    </w:p>
    <w:p w:rsidR="00FE2608" w:rsidRPr="000F30A8" w:rsidRDefault="001B0874" w:rsidP="00AC4C57">
      <w:pPr>
        <w:pStyle w:val="Quote"/>
      </w:pPr>
      <w:r w:rsidRPr="000F30A8">
        <w:rPr>
          <w:highlight w:val="yellow"/>
        </w:rPr>
        <w:t>S</w:t>
      </w:r>
      <w:r w:rsidR="00FE2608" w:rsidRPr="000F30A8">
        <w:rPr>
          <w:highlight w:val="yellow"/>
        </w:rPr>
        <w:t>elecione o texto que compõe a citação e depois selecione o estilo Citação. O resultado será igual ao que pode ser visto neste parágrafo. Sempre inicie e termine a citação com aspas (“”), e coloque antes da citação o nome do autor. Por exemplo:</w:t>
      </w:r>
      <w:r w:rsidR="00FE2608" w:rsidRPr="000F30A8">
        <w:t xml:space="preserve"> </w:t>
      </w:r>
    </w:p>
    <w:p w:rsidR="00FE2608" w:rsidRPr="000F30A8" w:rsidRDefault="00FE2608" w:rsidP="00AC4C57">
      <w:pPr>
        <w:rPr>
          <w:highlight w:val="cyan"/>
        </w:rPr>
      </w:pPr>
      <w:r w:rsidRPr="000F30A8">
        <w:rPr>
          <w:highlight w:val="cyan"/>
        </w:rPr>
        <w:t>Segundo Borges </w:t>
      </w:r>
      <w:r w:rsidRPr="000F30A8">
        <w:rPr>
          <w:highlight w:val="cyan"/>
        </w:rPr>
        <w:fldChar w:fldCharType="begin"/>
      </w:r>
      <w:r w:rsidRPr="000F30A8">
        <w:rPr>
          <w:highlight w:val="cyan"/>
        </w:rPr>
        <w:instrText xml:space="preserve"> REF _Ref482311410 \r \h </w:instrText>
      </w:r>
      <w:r w:rsidRPr="000F30A8">
        <w:rPr>
          <w:highlight w:val="cyan"/>
        </w:rPr>
      </w:r>
      <w:r w:rsidRPr="000F30A8">
        <w:rPr>
          <w:highlight w:val="cyan"/>
        </w:rPr>
        <w:instrText xml:space="preserve"> \* MERGEFORMAT </w:instrText>
      </w:r>
      <w:r w:rsidRPr="000F30A8">
        <w:rPr>
          <w:highlight w:val="cyan"/>
        </w:rPr>
        <w:fldChar w:fldCharType="separate"/>
      </w:r>
      <w:r w:rsidR="00B676FC" w:rsidRPr="000F30A8">
        <w:rPr>
          <w:highlight w:val="cyan"/>
        </w:rPr>
        <w:t>[1]</w:t>
      </w:r>
      <w:r w:rsidRPr="000F30A8">
        <w:rPr>
          <w:highlight w:val="cyan"/>
        </w:rPr>
        <w:fldChar w:fldCharType="end"/>
      </w:r>
      <w:r w:rsidRPr="000F30A8">
        <w:rPr>
          <w:highlight w:val="cyan"/>
        </w:rPr>
        <w:t xml:space="preserve">, </w:t>
      </w:r>
      <w:r w:rsidR="001B0874" w:rsidRPr="000F30A8">
        <w:rPr>
          <w:highlight w:val="cyan"/>
        </w:rPr>
        <w:t>um banco de dados</w:t>
      </w:r>
      <w:r w:rsidRPr="000F30A8">
        <w:rPr>
          <w:highlight w:val="cyan"/>
        </w:rPr>
        <w:t xml:space="preserve"> é</w:t>
      </w:r>
    </w:p>
    <w:p w:rsidR="00FE2608" w:rsidRPr="000F30A8" w:rsidRDefault="001B0874" w:rsidP="00AC4C57">
      <w:pPr>
        <w:pStyle w:val="Quote"/>
      </w:pPr>
      <w:r w:rsidRPr="000F30A8">
        <w:rPr>
          <w:highlight w:val="cyan"/>
        </w:rPr>
        <w:t>“Texto do autor, literal</w:t>
      </w:r>
      <w:r w:rsidR="00FE2608" w:rsidRPr="000F30A8">
        <w:rPr>
          <w:highlight w:val="cyan"/>
        </w:rPr>
        <w:t>”.</w:t>
      </w:r>
    </w:p>
    <w:p w:rsidR="00FE2608" w:rsidRPr="000F30A8" w:rsidRDefault="00FE2608" w:rsidP="00AC4C57">
      <w:r w:rsidRPr="000F30A8">
        <w:rPr>
          <w:highlight w:val="yellow"/>
        </w:rPr>
        <w:t>O número inserido ao lado do nome do autor diz respeito à referência do trabalho dele</w:t>
      </w:r>
      <w:r w:rsidR="00997B2B" w:rsidRPr="000F30A8">
        <w:rPr>
          <w:highlight w:val="yellow"/>
        </w:rPr>
        <w:t>, e DEVE ser</w:t>
      </w:r>
      <w:r w:rsidRPr="000F30A8">
        <w:rPr>
          <w:highlight w:val="yellow"/>
        </w:rPr>
        <w:t xml:space="preserve"> incluída no capítulo “Referências Bibliográficas”.</w:t>
      </w:r>
      <w:r w:rsidRPr="000F30A8">
        <w:t xml:space="preserve"> </w:t>
      </w:r>
    </w:p>
    <w:p w:rsidR="00235279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 xml:space="preserve">Sempre que você </w:t>
      </w:r>
      <w:r w:rsidR="00235279" w:rsidRPr="000F30A8">
        <w:rPr>
          <w:highlight w:val="yellow"/>
        </w:rPr>
        <w:t>mencionar algum</w:t>
      </w:r>
      <w:r w:rsidRPr="000F30A8">
        <w:rPr>
          <w:highlight w:val="yellow"/>
        </w:rPr>
        <w:t xml:space="preserve"> autor, </w:t>
      </w:r>
      <w:r w:rsidR="00235279" w:rsidRPr="000F30A8">
        <w:rPr>
          <w:highlight w:val="yellow"/>
        </w:rPr>
        <w:t xml:space="preserve">mesmo não fazendo uma citação literal de um texto dele, você </w:t>
      </w:r>
      <w:r w:rsidRPr="000F30A8">
        <w:rPr>
          <w:highlight w:val="yellow"/>
        </w:rPr>
        <w:t>deverá fazer referência ao trabalho dele</w:t>
      </w:r>
      <w:r w:rsidR="00997B2B" w:rsidRPr="000F30A8">
        <w:rPr>
          <w:highlight w:val="yellow"/>
        </w:rPr>
        <w:t>,</w:t>
      </w:r>
      <w:r w:rsidRPr="000F30A8">
        <w:rPr>
          <w:highlight w:val="yellow"/>
        </w:rPr>
        <w:t xml:space="preserve"> que foi utilizado para a escrita do texto.</w:t>
      </w:r>
      <w:r w:rsidR="00235279" w:rsidRPr="000F30A8">
        <w:rPr>
          <w:highlight w:val="yellow"/>
        </w:rPr>
        <w:t xml:space="preserve"> Isso é feito como acima, incluindo o número da referencia do trabalho do autor que consta na sua lista de referências bibliográficas.</w:t>
      </w:r>
      <w:r w:rsidRPr="000F30A8">
        <w:rPr>
          <w:highlight w:val="yellow"/>
        </w:rPr>
        <w:t xml:space="preserve"> </w:t>
      </w:r>
    </w:p>
    <w:p w:rsidR="004B2B1F" w:rsidRPr="000F30A8" w:rsidRDefault="004B2B1F" w:rsidP="00AC4C57">
      <w:pPr>
        <w:rPr>
          <w:highlight w:val="cyan"/>
        </w:rPr>
      </w:pPr>
    </w:p>
    <w:p w:rsidR="00235279" w:rsidRPr="000F30A8" w:rsidRDefault="00235279" w:rsidP="00AC4C57">
      <w:pPr>
        <w:rPr>
          <w:highlight w:val="cyan"/>
        </w:rPr>
      </w:pPr>
      <w:r w:rsidRPr="000F30A8">
        <w:rPr>
          <w:highlight w:val="cyan"/>
        </w:rPr>
        <w:t>Como</w:t>
      </w:r>
      <w:r w:rsidR="00FE2608" w:rsidRPr="000F30A8">
        <w:rPr>
          <w:highlight w:val="cyan"/>
        </w:rPr>
        <w:t xml:space="preserve"> inserir </w:t>
      </w:r>
      <w:r w:rsidRPr="000F30A8">
        <w:rPr>
          <w:highlight w:val="cyan"/>
        </w:rPr>
        <w:t>referencia cruzada</w:t>
      </w:r>
      <w:r w:rsidR="00502180" w:rsidRPr="000F30A8">
        <w:rPr>
          <w:highlight w:val="cyan"/>
        </w:rPr>
        <w:t xml:space="preserve"> através do Word (opcional)</w:t>
      </w:r>
      <w:r w:rsidRPr="000F30A8">
        <w:rPr>
          <w:highlight w:val="cyan"/>
        </w:rPr>
        <w:t>:</w:t>
      </w:r>
    </w:p>
    <w:p w:rsidR="007C469E" w:rsidRPr="000F30A8" w:rsidRDefault="00502180" w:rsidP="00AC4C57">
      <w:pPr>
        <w:rPr>
          <w:highlight w:val="yellow"/>
        </w:rPr>
      </w:pPr>
      <w:r w:rsidRPr="000F30A8">
        <w:rPr>
          <w:highlight w:val="yellow"/>
        </w:rPr>
        <w:t>Primeiro, insira a</w:t>
      </w:r>
      <w:r w:rsidR="00FE2608" w:rsidRPr="000F30A8">
        <w:rPr>
          <w:highlight w:val="yellow"/>
        </w:rPr>
        <w:t xml:space="preserve"> referência </w:t>
      </w:r>
      <w:r w:rsidR="00235279" w:rsidRPr="000F30A8">
        <w:rPr>
          <w:highlight w:val="yellow"/>
        </w:rPr>
        <w:t xml:space="preserve">sobre o trabalho </w:t>
      </w:r>
      <w:r w:rsidR="00FE2608" w:rsidRPr="000F30A8">
        <w:rPr>
          <w:highlight w:val="yellow"/>
        </w:rPr>
        <w:t>do autor na seç</w:t>
      </w:r>
      <w:r w:rsidRPr="000F30A8">
        <w:rPr>
          <w:highlight w:val="yellow"/>
        </w:rPr>
        <w:t>ão “Referências Bibliográficas”. A seguir, posicione</w:t>
      </w:r>
      <w:r w:rsidR="00FE2608" w:rsidRPr="000F30A8">
        <w:rPr>
          <w:highlight w:val="yellow"/>
        </w:rPr>
        <w:t xml:space="preserve"> o cursor após o nome do autor </w:t>
      </w:r>
      <w:r w:rsidR="007C469E" w:rsidRPr="000F30A8">
        <w:rPr>
          <w:highlight w:val="yellow"/>
        </w:rPr>
        <w:t>(citado no seu texto)</w:t>
      </w:r>
      <w:r w:rsidR="00FE2608" w:rsidRPr="000F30A8">
        <w:rPr>
          <w:highlight w:val="yellow"/>
        </w:rPr>
        <w:t xml:space="preserve">, </w:t>
      </w:r>
      <w:r w:rsidRPr="000F30A8">
        <w:rPr>
          <w:highlight w:val="yellow"/>
        </w:rPr>
        <w:t xml:space="preserve">e </w:t>
      </w:r>
      <w:r w:rsidR="00FE2608" w:rsidRPr="000F30A8">
        <w:rPr>
          <w:highlight w:val="yellow"/>
        </w:rPr>
        <w:t>selecion</w:t>
      </w:r>
      <w:r w:rsidRPr="000F30A8">
        <w:rPr>
          <w:highlight w:val="yellow"/>
        </w:rPr>
        <w:t>e</w:t>
      </w:r>
      <w:r w:rsidR="00FE2608" w:rsidRPr="000F30A8">
        <w:rPr>
          <w:highlight w:val="yellow"/>
        </w:rPr>
        <w:t xml:space="preserve"> o menu “Inserir”, opção “Referência cruzada</w:t>
      </w:r>
      <w:r w:rsidR="00FE2608" w:rsidRPr="000F30A8">
        <w:rPr>
          <w:highlight w:val="yellow"/>
        </w:rPr>
        <w:sym w:font="Symbol" w:char="F0BC"/>
      </w:r>
      <w:r w:rsidR="00FE2608" w:rsidRPr="000F30A8">
        <w:rPr>
          <w:highlight w:val="yellow"/>
        </w:rPr>
        <w:t xml:space="preserve">”. </w:t>
      </w:r>
    </w:p>
    <w:p w:rsidR="00FE2608" w:rsidRPr="000F30A8" w:rsidRDefault="00FE2608" w:rsidP="00AC4C57">
      <w:r w:rsidRPr="000F30A8">
        <w:rPr>
          <w:highlight w:val="yellow"/>
        </w:rPr>
        <w:t>Os campos “Tipo de referência:” e “Inserir referência para:” devem estar com a</w:t>
      </w:r>
      <w:r w:rsidR="00B81EC8" w:rsidRPr="000F30A8">
        <w:rPr>
          <w:highlight w:val="yellow"/>
        </w:rPr>
        <w:t>s opções</w:t>
      </w:r>
      <w:r w:rsidRPr="000F30A8">
        <w:rPr>
          <w:highlight w:val="yellow"/>
        </w:rPr>
        <w:t xml:space="preserve"> “Item numerado” e “Número do parágrafo” selecionadas. Nesse ponto, basta descer com a barra de rolagem até a referência bibliográfica desejada, selecioná-la e clicar no</w:t>
      </w:r>
      <w:r w:rsidR="00B81EC8" w:rsidRPr="000F30A8">
        <w:rPr>
          <w:highlight w:val="yellow"/>
        </w:rPr>
        <w:t>s</w:t>
      </w:r>
      <w:r w:rsidRPr="000F30A8">
        <w:rPr>
          <w:highlight w:val="yellow"/>
        </w:rPr>
        <w:t xml:space="preserve"> botões “Inserir” e “Fechar”.</w:t>
      </w:r>
    </w:p>
    <w:p w:rsidR="00FE2608" w:rsidRPr="000F30A8" w:rsidRDefault="00FE2608" w:rsidP="00AC4C57"/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cols w:space="720"/>
          <w:titlePg/>
        </w:sectPr>
      </w:pPr>
    </w:p>
    <w:p w:rsidR="00FE2608" w:rsidRPr="000F30A8" w:rsidRDefault="00997B2B" w:rsidP="00AC4C57">
      <w:pPr>
        <w:pStyle w:val="Heading1"/>
      </w:pPr>
      <w:bookmarkStart w:id="49" w:name="_Toc481479330"/>
      <w:bookmarkStart w:id="50" w:name="_Toc210540605"/>
      <w:r w:rsidRPr="000F30A8">
        <w:lastRenderedPageBreak/>
        <w:t>Seu Trabalho</w:t>
      </w:r>
      <w:bookmarkEnd w:id="49"/>
      <w:bookmarkEnd w:id="50"/>
    </w:p>
    <w:p w:rsidR="00D62A05" w:rsidRPr="000F30A8" w:rsidRDefault="00D62A05" w:rsidP="00AC4C57">
      <w:pPr>
        <w:rPr>
          <w:highlight w:val="yellow"/>
        </w:rPr>
      </w:pPr>
      <w:r w:rsidRPr="000F30A8">
        <w:rPr>
          <w:highlight w:val="yellow"/>
        </w:rPr>
        <w:t>Este capítulo descreve o seu trabalho de especialização. Ele pode ter várias seções, dependendo da sua necessidade.</w:t>
      </w:r>
    </w:p>
    <w:p w:rsidR="00D62A05" w:rsidRPr="000F30A8" w:rsidRDefault="00AD0BF7" w:rsidP="00AC4C57">
      <w:pPr>
        <w:rPr>
          <w:highlight w:val="yellow"/>
        </w:rPr>
      </w:pPr>
      <w:r w:rsidRPr="000F30A8">
        <w:rPr>
          <w:highlight w:val="yellow"/>
        </w:rPr>
        <w:t xml:space="preserve">Em geral, você começa com a </w:t>
      </w:r>
      <w:r w:rsidR="00D62A05" w:rsidRPr="000F30A8">
        <w:rPr>
          <w:highlight w:val="yellow"/>
        </w:rPr>
        <w:t>descrição conceitual</w:t>
      </w:r>
      <w:r w:rsidRPr="000F30A8">
        <w:rPr>
          <w:highlight w:val="yellow"/>
        </w:rPr>
        <w:t xml:space="preserve"> </w:t>
      </w:r>
      <w:r w:rsidR="00596C9E" w:rsidRPr="000F30A8">
        <w:rPr>
          <w:highlight w:val="yellow"/>
        </w:rPr>
        <w:t>do trabalho realizado: motivação, relevância, solução proposta..</w:t>
      </w:r>
      <w:r w:rsidRPr="000F30A8">
        <w:rPr>
          <w:highlight w:val="yellow"/>
        </w:rPr>
        <w:t>.</w:t>
      </w:r>
    </w:p>
    <w:p w:rsidR="00596C9E" w:rsidRPr="000F30A8" w:rsidRDefault="00AD0BF7" w:rsidP="00AC4C57">
      <w:pPr>
        <w:rPr>
          <w:highlight w:val="yellow"/>
        </w:rPr>
      </w:pPr>
      <w:r w:rsidRPr="000F30A8">
        <w:rPr>
          <w:highlight w:val="yellow"/>
        </w:rPr>
        <w:t>A seguir, você apresenta a metodologia de trabalho.</w:t>
      </w:r>
      <w:r w:rsidR="00D62A05" w:rsidRPr="000F30A8">
        <w:rPr>
          <w:highlight w:val="yellow"/>
        </w:rPr>
        <w:t xml:space="preserve"> </w:t>
      </w:r>
    </w:p>
    <w:p w:rsidR="00596C9E" w:rsidRPr="000F30A8" w:rsidRDefault="00AD0BF7" w:rsidP="00AC4C57">
      <w:pPr>
        <w:rPr>
          <w:highlight w:val="yellow"/>
        </w:rPr>
      </w:pPr>
      <w:r w:rsidRPr="000F30A8">
        <w:rPr>
          <w:highlight w:val="yellow"/>
        </w:rPr>
        <w:t xml:space="preserve">Por fim, testes, avaliação e resultados obtidos. </w:t>
      </w:r>
    </w:p>
    <w:p w:rsidR="00FF282E" w:rsidRPr="000F30A8" w:rsidRDefault="00FF282E" w:rsidP="00AC4C57">
      <w:pPr>
        <w:rPr>
          <w:highlight w:val="cyan"/>
        </w:rPr>
      </w:pPr>
      <w:r w:rsidRPr="000F30A8">
        <w:rPr>
          <w:highlight w:val="cyan"/>
        </w:rPr>
        <w:t>Não se esqueça de ressaltar as contribuições do seu trabalho!!!</w:t>
      </w:r>
    </w:p>
    <w:p w:rsidR="00D62A05" w:rsidRPr="000F30A8" w:rsidRDefault="00596C9E" w:rsidP="00AC4C57">
      <w:pPr>
        <w:rPr>
          <w:highlight w:val="yellow"/>
        </w:rPr>
      </w:pPr>
      <w:r w:rsidRPr="000F30A8">
        <w:rPr>
          <w:highlight w:val="yellow"/>
        </w:rPr>
        <w:t xml:space="preserve">Caso você ache </w:t>
      </w:r>
      <w:r w:rsidR="00D578A1" w:rsidRPr="000F30A8">
        <w:rPr>
          <w:highlight w:val="yellow"/>
        </w:rPr>
        <w:t>convenien</w:t>
      </w:r>
      <w:r w:rsidRPr="000F30A8">
        <w:rPr>
          <w:highlight w:val="yellow"/>
        </w:rPr>
        <w:t>te, pode dividir esse capítulo em 2, como sugerido no capitulo 1 deste documento-exemplo.</w:t>
      </w:r>
    </w:p>
    <w:p w:rsidR="00997B2B" w:rsidRPr="000F30A8" w:rsidRDefault="00997B2B" w:rsidP="00AC4C57">
      <w:pPr>
        <w:pStyle w:val="Heading1"/>
      </w:pPr>
      <w:bookmarkStart w:id="51" w:name="_Toc210540606"/>
      <w:r w:rsidRPr="000F30A8">
        <w:lastRenderedPageBreak/>
        <w:t>Conclusão</w:t>
      </w:r>
      <w:bookmarkEnd w:id="51"/>
    </w:p>
    <w:p w:rsidR="00997B2B" w:rsidRPr="000F30A8" w:rsidRDefault="00997B2B" w:rsidP="00AC4C57">
      <w:pPr>
        <w:rPr>
          <w:highlight w:val="yellow"/>
        </w:rPr>
      </w:pPr>
      <w:r w:rsidRPr="000F30A8">
        <w:rPr>
          <w:highlight w:val="yellow"/>
        </w:rPr>
        <w:t>O último capítulo da monografia é a conclusão. Pode ser também chamado de “Conclusão e Trabalhos Futuros”.</w:t>
      </w:r>
    </w:p>
    <w:p w:rsidR="00997B2B" w:rsidRPr="000F30A8" w:rsidRDefault="00997B2B" w:rsidP="00AC4C57">
      <w:pPr>
        <w:rPr>
          <w:highlight w:val="yellow"/>
        </w:rPr>
      </w:pPr>
      <w:r w:rsidRPr="000F30A8">
        <w:rPr>
          <w:highlight w:val="yellow"/>
        </w:rPr>
        <w:t>Ele deve conter a descrição dos resultados da pesquisa, mostrando soluções para o problema abordado e justificativas para o que não pôde ser feito. Normalmente, a conclusão é composta por duas seções: as contribuições que o(a) autor(a) está trazendo; e sugestões para trabalhos futuros, descrevendo como dar continuidade ao trabalho.</w:t>
      </w:r>
    </w:p>
    <w:p w:rsidR="00997B2B" w:rsidRPr="000F30A8" w:rsidRDefault="00997B2B" w:rsidP="00AC4C57">
      <w:r w:rsidRPr="000F30A8">
        <w:rPr>
          <w:highlight w:val="yellow"/>
        </w:rPr>
        <w:t>As dificuldades encontradas para a realização da pesquisa também podem ser mencionadas aqui.</w:t>
      </w:r>
    </w:p>
    <w:p w:rsidR="00997B2B" w:rsidRPr="000F30A8" w:rsidRDefault="00997B2B" w:rsidP="00AC4C57"/>
    <w:p w:rsidR="00FE2608" w:rsidRPr="000F30A8" w:rsidRDefault="00FE2608" w:rsidP="00AC4C57"/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cols w:space="720"/>
          <w:titlePg/>
        </w:sectPr>
      </w:pPr>
    </w:p>
    <w:p w:rsidR="00FE2608" w:rsidRPr="000F30A8" w:rsidRDefault="00FE2608" w:rsidP="00AC4C57">
      <w:pPr>
        <w:pStyle w:val="BodyTextIndent2"/>
      </w:pPr>
      <w:bookmarkStart w:id="52" w:name="_Toc481479331"/>
      <w:r w:rsidRPr="000F30A8">
        <w:rPr>
          <w:highlight w:val="cyan"/>
        </w:rPr>
        <w:lastRenderedPageBreak/>
        <w:t>Referências</w:t>
      </w:r>
      <w:bookmarkEnd w:id="52"/>
      <w:r w:rsidR="00BA1DBF" w:rsidRPr="000F30A8">
        <w:rPr>
          <w:highlight w:val="cyan"/>
        </w:rPr>
        <w:t xml:space="preserve"> Bibliográficas</w:t>
      </w:r>
    </w:p>
    <w:p w:rsidR="00FE2608" w:rsidRPr="000F30A8" w:rsidRDefault="00FE2608" w:rsidP="00AC4C57">
      <w:pPr>
        <w:rPr>
          <w:highlight w:val="yellow"/>
        </w:rPr>
      </w:pPr>
      <w:bookmarkStart w:id="53" w:name="_Toc481479332"/>
      <w:r w:rsidRPr="000F30A8">
        <w:rPr>
          <w:highlight w:val="yellow"/>
        </w:rPr>
        <w:t xml:space="preserve">Existem basicamente dois tipos de referências: as </w:t>
      </w:r>
      <w:r w:rsidRPr="000F30A8">
        <w:rPr>
          <w:i/>
          <w:iCs/>
          <w:highlight w:val="yellow"/>
        </w:rPr>
        <w:t>referências bibliográficas</w:t>
      </w:r>
      <w:r w:rsidR="009A142B" w:rsidRPr="000F30A8">
        <w:rPr>
          <w:highlight w:val="yellow"/>
        </w:rPr>
        <w:t>, que contê</w:t>
      </w:r>
      <w:r w:rsidRPr="000F30A8">
        <w:rPr>
          <w:highlight w:val="yellow"/>
        </w:rPr>
        <w:t xml:space="preserve">m entradas bibliográficas dos trabalhos relevantes para o assunto da monografia, lidos e estudados; e as </w:t>
      </w:r>
      <w:r w:rsidRPr="000F30A8">
        <w:rPr>
          <w:i/>
          <w:iCs/>
          <w:highlight w:val="yellow"/>
        </w:rPr>
        <w:t>referências adicionais</w:t>
      </w:r>
      <w:r w:rsidRPr="000F30A8">
        <w:rPr>
          <w:highlight w:val="yellow"/>
        </w:rPr>
        <w:t>, que cont</w:t>
      </w:r>
      <w:r w:rsidR="009A142B" w:rsidRPr="000F30A8">
        <w:rPr>
          <w:highlight w:val="yellow"/>
        </w:rPr>
        <w:t>ê</w:t>
      </w:r>
      <w:r w:rsidRPr="000F30A8">
        <w:rPr>
          <w:highlight w:val="yellow"/>
        </w:rPr>
        <w:t>m trabalhos que foram utilizados para a pesquisa, mas não estão diretamente ligados ao assunto. Um exemplo seria a referência de um dicionário, utilizado para a conceituação de um termo necessariamente definido no documento.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Independentemente de a referência ser bibliográfica ou adicional, ela deverá ser m</w:t>
      </w:r>
      <w:r w:rsidR="000E21E4" w:rsidRPr="000F30A8">
        <w:rPr>
          <w:highlight w:val="yellow"/>
        </w:rPr>
        <w:t>encionada no texto (exemplo na S</w:t>
      </w:r>
      <w:r w:rsidR="00345F90" w:rsidRPr="000F30A8">
        <w:rPr>
          <w:highlight w:val="yellow"/>
        </w:rPr>
        <w:t>eção 2.2</w:t>
      </w:r>
      <w:r w:rsidRPr="000F30A8">
        <w:rPr>
          <w:highlight w:val="yellow"/>
        </w:rPr>
        <w:t>).</w:t>
      </w:r>
    </w:p>
    <w:p w:rsidR="00FE2608" w:rsidRPr="000F30A8" w:rsidRDefault="00FE2608" w:rsidP="00AC4C57">
      <w:r w:rsidRPr="000F30A8">
        <w:rPr>
          <w:highlight w:val="yellow"/>
        </w:rPr>
        <w:t>Abaixo seguem alguns exemplos de referências, escritas de acordo com as normas da ABNT.</w:t>
      </w:r>
    </w:p>
    <w:p w:rsidR="00FE2608" w:rsidRPr="00AC4C57" w:rsidRDefault="00FE2608" w:rsidP="00AC4C57">
      <w:pPr>
        <w:pStyle w:val="Ttulo1a"/>
        <w:rPr>
          <w:b/>
        </w:rPr>
      </w:pPr>
      <w:bookmarkStart w:id="54" w:name="_Toc210540607"/>
      <w:r w:rsidRPr="00AC4C57">
        <w:rPr>
          <w:b/>
        </w:rPr>
        <w:lastRenderedPageBreak/>
        <w:t>Referências Bibliográficas</w:t>
      </w:r>
      <w:bookmarkEnd w:id="53"/>
      <w:bookmarkEnd w:id="54"/>
    </w:p>
    <w:p w:rsidR="00FE2608" w:rsidRPr="00AC4C57" w:rsidRDefault="00FE2608" w:rsidP="00AC4C57">
      <w:pPr>
        <w:pStyle w:val="Referncia"/>
        <w:rPr>
          <w:b w:val="0"/>
        </w:rPr>
      </w:pPr>
      <w:bookmarkStart w:id="55" w:name="_Ref482311410"/>
      <w:bookmarkStart w:id="56" w:name="_Ref461874336"/>
      <w:r w:rsidRPr="00AC4C57">
        <w:rPr>
          <w:b w:val="0"/>
        </w:rPr>
        <w:t>BORGES, J. L. O Aleph. 10. ed., São Paulo: Globo, 1997. 136p.</w:t>
      </w:r>
      <w:bookmarkEnd w:id="56"/>
    </w:p>
    <w:p w:rsidR="00FE2608" w:rsidRPr="00AC4C57" w:rsidRDefault="00FE2608" w:rsidP="00AC4C57">
      <w:pPr>
        <w:pStyle w:val="Referncia"/>
        <w:rPr>
          <w:b w:val="0"/>
          <w:lang w:val="en-US"/>
        </w:rPr>
      </w:pPr>
      <w:bookmarkStart w:id="57" w:name="_Ref465572832"/>
      <w:r w:rsidRPr="00AC4C57">
        <w:rPr>
          <w:b w:val="0"/>
          <w:lang w:val="en-US"/>
        </w:rPr>
        <w:t>DARKEN, R. P. Wayfinding in Large-Scale Virtual Worlds. Washington: The George Washington University, 1996. 340p. Ph.D. Thesis.</w:t>
      </w:r>
      <w:bookmarkEnd w:id="57"/>
    </w:p>
    <w:p w:rsidR="00FE2608" w:rsidRPr="00AC4C57" w:rsidRDefault="00FE2608" w:rsidP="00AC4C57">
      <w:pPr>
        <w:pStyle w:val="Referncia"/>
        <w:rPr>
          <w:b w:val="0"/>
        </w:rPr>
      </w:pPr>
      <w:bookmarkStart w:id="58" w:name="_Ref466448752"/>
      <w:r w:rsidRPr="00AC4C57">
        <w:rPr>
          <w:b w:val="0"/>
        </w:rPr>
        <w:t>MARTINHO, T. Chega mais, Mona Lisa!. Revista da Web!, São Paulo, ed. 1 ano 1, p.52-59, out. 1999.</w:t>
      </w:r>
      <w:bookmarkEnd w:id="58"/>
    </w:p>
    <w:p w:rsidR="00FE2608" w:rsidRPr="00AC4C57" w:rsidRDefault="00FE2608" w:rsidP="00AC4C57">
      <w:pPr>
        <w:pStyle w:val="Referncia"/>
        <w:rPr>
          <w:b w:val="0"/>
          <w:lang w:val="en-US"/>
        </w:rPr>
      </w:pPr>
      <w:bookmarkStart w:id="59" w:name="_Ref466448550"/>
      <w:r w:rsidRPr="00AC4C57">
        <w:rPr>
          <w:b w:val="0"/>
          <w:lang w:val="en-US"/>
        </w:rPr>
        <w:t>GARLING, T.; BOOK, A.; LINDBERG, E. Spatial Orientation and Wayfinding in the Designed Environment: A Conceptual Analysis and Some Suggestions for Postoccupancy Evaluation. Journal of Architecture, Plans and Resources, 1986, 3, p.55-64.</w:t>
      </w:r>
      <w:bookmarkEnd w:id="59"/>
    </w:p>
    <w:p w:rsidR="00FE2608" w:rsidRPr="00AC4C57" w:rsidRDefault="00FE2608" w:rsidP="00AC4C57">
      <w:pPr>
        <w:pStyle w:val="Referncia"/>
        <w:rPr>
          <w:b w:val="0"/>
          <w:lang w:val="en-US"/>
        </w:rPr>
      </w:pPr>
      <w:bookmarkStart w:id="60" w:name="_Toc457718143"/>
      <w:bookmarkStart w:id="61" w:name="_Ref466865725"/>
      <w:r w:rsidRPr="00AC4C57">
        <w:rPr>
          <w:b w:val="0"/>
          <w:noProof w:val="0"/>
          <w:lang w:val="en-US"/>
        </w:rPr>
        <w:t xml:space="preserve">CAVALLAR, C.; DÖGL, D. Organizing Information in 3D. </w:t>
      </w:r>
      <w:r w:rsidRPr="00AC4C57">
        <w:rPr>
          <w:b w:val="0"/>
          <w:lang w:val="en-US"/>
        </w:rPr>
        <w:t xml:space="preserve">In: VIRTUAL WORLDS, LNAI 1434, 1998, Berlim, </w:t>
      </w:r>
      <w:r w:rsidRPr="00AC4C57">
        <w:rPr>
          <w:b w:val="0"/>
          <w:i/>
          <w:lang w:val="en-US"/>
        </w:rPr>
        <w:t>Proceedings</w:t>
      </w:r>
      <w:r w:rsidRPr="00AC4C57">
        <w:rPr>
          <w:b w:val="0"/>
          <w:lang w:val="en-US"/>
        </w:rPr>
        <w:t>. Berlim: Springer-Verlag Berlin Heidelberg, 1998. p.</w:t>
      </w:r>
      <w:r w:rsidRPr="00AC4C57">
        <w:rPr>
          <w:b w:val="0"/>
          <w:noProof w:val="0"/>
          <w:lang w:val="en-US"/>
        </w:rPr>
        <w:t>308-314.</w:t>
      </w:r>
      <w:bookmarkEnd w:id="60"/>
      <w:bookmarkEnd w:id="61"/>
    </w:p>
    <w:p w:rsidR="00FE2608" w:rsidRPr="00AC4C57" w:rsidRDefault="00FE2608" w:rsidP="00AC4C57">
      <w:pPr>
        <w:pStyle w:val="Referncia"/>
        <w:rPr>
          <w:b w:val="0"/>
        </w:rPr>
      </w:pPr>
      <w:bookmarkStart w:id="62" w:name="_Ref461874548"/>
      <w:r w:rsidRPr="00AC4C57">
        <w:rPr>
          <w:b w:val="0"/>
          <w:lang w:val="en-US"/>
        </w:rPr>
        <w:t xml:space="preserve">DOYLE, P.; HAYES-ROTH, B. Guided Exploration of Virtual Worlds. Stanford: Stanford University, 1997. 17p. (Report Nº KSL 97-04). </w:t>
      </w:r>
      <w:r w:rsidRPr="00AC4C57">
        <w:rPr>
          <w:b w:val="0"/>
        </w:rPr>
        <w:t>Relatório técnico.</w:t>
      </w:r>
      <w:bookmarkEnd w:id="62"/>
    </w:p>
    <w:p w:rsidR="00FE2608" w:rsidRPr="00AC4C57" w:rsidRDefault="00FE2608" w:rsidP="00AC4C57">
      <w:pPr>
        <w:pStyle w:val="Referncia"/>
        <w:rPr>
          <w:b w:val="0"/>
        </w:rPr>
      </w:pPr>
      <w:bookmarkStart w:id="63" w:name="_Ref462471196"/>
      <w:r w:rsidRPr="00AC4C57">
        <w:rPr>
          <w:b w:val="0"/>
          <w:lang w:val="en-US"/>
        </w:rPr>
        <w:t xml:space="preserve">HUBBOLD, R. J.; COOK, J.; KEATES, M.; GIBSON, S.; HOWARD, T. L. J.; MURTA, A. D.; WEST, A. J. GNU/MAVERIK: A Micro-Kernel for Large-Scale Virtual Environments. Manchester: University of Manchester. não paginado. </w:t>
      </w:r>
      <w:r w:rsidRPr="00AC4C57">
        <w:rPr>
          <w:b w:val="0"/>
        </w:rPr>
        <w:t>(GR/K99701). Projeto concluído.</w:t>
      </w:r>
      <w:bookmarkEnd w:id="63"/>
    </w:p>
    <w:p w:rsidR="00FE2608" w:rsidRPr="00AC4C57" w:rsidRDefault="00FE2608" w:rsidP="00AC4C57">
      <w:pPr>
        <w:pStyle w:val="Referncia"/>
        <w:rPr>
          <w:b w:val="0"/>
          <w:lang w:val="en-US"/>
        </w:rPr>
      </w:pPr>
      <w:bookmarkStart w:id="64" w:name="_Ref464721636"/>
      <w:r w:rsidRPr="00AC4C57">
        <w:rPr>
          <w:b w:val="0"/>
        </w:rPr>
        <w:t xml:space="preserve">FRERY, A.; KELNER, J. Realidade Virtual e Multimídia. Disponível: site </w:t>
      </w:r>
      <w:r w:rsidRPr="00AC4C57">
        <w:rPr>
          <w:b w:val="0"/>
          <w:i/>
        </w:rPr>
        <w:t>Centro de Informática da Universidade Federal de Pernambuco</w:t>
      </w:r>
      <w:r w:rsidRPr="00AC4C57">
        <w:rPr>
          <w:b w:val="0"/>
        </w:rPr>
        <w:t xml:space="preserve"> (1998). </w:t>
      </w:r>
      <w:r w:rsidRPr="00AC4C57">
        <w:rPr>
          <w:b w:val="0"/>
          <w:lang w:val="en-US"/>
        </w:rPr>
        <w:t xml:space="preserve">URL: </w:t>
      </w:r>
      <w:hyperlink r:id="rId19" w:history="1">
        <w:r w:rsidRPr="00AC4C57">
          <w:rPr>
            <w:rStyle w:val="Hyperlink"/>
            <w:b w:val="0"/>
            <w:sz w:val="24"/>
            <w:szCs w:val="24"/>
            <w:lang w:val="en-US"/>
          </w:rPr>
          <w:t>http://www.di.ufpe.br/~if124</w:t>
        </w:r>
      </w:hyperlink>
      <w:bookmarkEnd w:id="64"/>
    </w:p>
    <w:bookmarkEnd w:id="55"/>
    <w:p w:rsidR="00FE2608" w:rsidRPr="00AC4C57" w:rsidRDefault="00FE2608" w:rsidP="00AC4C57">
      <w:pPr>
        <w:pStyle w:val="BodyTextIndent"/>
        <w:rPr>
          <w:b w:val="0"/>
        </w:rPr>
      </w:pPr>
    </w:p>
    <w:p w:rsidR="00FE2608" w:rsidRPr="00AC4C57" w:rsidRDefault="00FE2608" w:rsidP="00AC4C57">
      <w:pPr>
        <w:pStyle w:val="BodyTextIndent"/>
        <w:rPr>
          <w:b w:val="0"/>
        </w:rPr>
      </w:pPr>
    </w:p>
    <w:p w:rsidR="00FE2608" w:rsidRPr="00AC4C57" w:rsidRDefault="00FE2608" w:rsidP="00AC4C57">
      <w:pPr>
        <w:pStyle w:val="BodyTextIndent"/>
        <w:rPr>
          <w:b w:val="0"/>
          <w:highlight w:val="yellow"/>
        </w:rPr>
      </w:pPr>
      <w:r w:rsidRPr="00AC4C57">
        <w:rPr>
          <w:b w:val="0"/>
          <w:highlight w:val="yellow"/>
        </w:rPr>
        <w:lastRenderedPageBreak/>
        <w:t>As referências acima representam (na ordem apresentada):</w:t>
      </w:r>
    </w:p>
    <w:p w:rsidR="00FE2608" w:rsidRPr="00AC4C57" w:rsidRDefault="00FE2608" w:rsidP="00AC4C57">
      <w:pPr>
        <w:rPr>
          <w:b w:val="0"/>
          <w:highlight w:val="yellow"/>
        </w:rPr>
      </w:pPr>
      <w:r w:rsidRPr="00AC4C57">
        <w:rPr>
          <w:b w:val="0"/>
          <w:highlight w:val="yellow"/>
        </w:rPr>
        <w:t>livro; tese; revista; jornal; artigo; relatório técnico; projeto de pesquisa; Web site.</w:t>
      </w:r>
    </w:p>
    <w:p w:rsidR="00FE2608" w:rsidRPr="00AC4C57" w:rsidRDefault="00FE2608" w:rsidP="00AC4C57">
      <w:pPr>
        <w:pStyle w:val="BodyTextIndent"/>
        <w:rPr>
          <w:b w:val="0"/>
        </w:rPr>
      </w:pPr>
      <w:r w:rsidRPr="00AC4C57">
        <w:rPr>
          <w:b w:val="0"/>
          <w:highlight w:val="yellow"/>
        </w:rPr>
        <w:t xml:space="preserve">Consulte regras sobre isso em URL </w:t>
      </w:r>
      <w:hyperlink r:id="rId20" w:history="1">
        <w:r w:rsidRPr="00AC4C57">
          <w:rPr>
            <w:rStyle w:val="Hyperlink"/>
            <w:b w:val="0"/>
            <w:sz w:val="24"/>
            <w:szCs w:val="24"/>
            <w:highlight w:val="yellow"/>
          </w:rPr>
          <w:t>http://www.cin.ufpe.br/~disciplina</w:t>
        </w:r>
      </w:hyperlink>
      <w:r w:rsidRPr="00AC4C57">
        <w:rPr>
          <w:b w:val="0"/>
          <w:highlight w:val="yellow"/>
        </w:rPr>
        <w:t>.</w:t>
      </w:r>
    </w:p>
    <w:p w:rsidR="00FE2608" w:rsidRPr="000F30A8" w:rsidRDefault="00FE2608" w:rsidP="00AC4C57"/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cols w:space="720"/>
          <w:titlePg/>
        </w:sectPr>
      </w:pPr>
    </w:p>
    <w:p w:rsidR="00FE2608" w:rsidRPr="00AC4C57" w:rsidRDefault="00FE2608" w:rsidP="00AC4C57">
      <w:pPr>
        <w:pStyle w:val="Ttulo1a"/>
        <w:rPr>
          <w:b/>
        </w:rPr>
      </w:pPr>
      <w:bookmarkStart w:id="65" w:name="_Toc210540608"/>
      <w:r w:rsidRPr="00AC4C57">
        <w:rPr>
          <w:b/>
        </w:rPr>
        <w:lastRenderedPageBreak/>
        <w:t>Apêndices</w:t>
      </w:r>
      <w:bookmarkEnd w:id="65"/>
    </w:p>
    <w:p w:rsidR="00FE2608" w:rsidRPr="000F30A8" w:rsidRDefault="00FE2608" w:rsidP="00AC4C57">
      <w:pPr>
        <w:pStyle w:val="BodyTextIndent"/>
        <w:rPr>
          <w:highlight w:val="yellow"/>
        </w:rPr>
      </w:pPr>
      <w:r w:rsidRPr="000F30A8">
        <w:rPr>
          <w:highlight w:val="yellow"/>
        </w:rPr>
        <w:t>Esta “</w:t>
      </w:r>
      <w:r w:rsidR="0033211F" w:rsidRPr="000F30A8">
        <w:rPr>
          <w:highlight w:val="yellow"/>
        </w:rPr>
        <w:t>seção</w:t>
      </w:r>
      <w:r w:rsidRPr="000F30A8">
        <w:rPr>
          <w:highlight w:val="yellow"/>
        </w:rPr>
        <w:t>” do documento contém textos escritos pelo autor da monografia que não são centrais para o trabalho (e por isso não aparecem dentro dos capítulos anteriores do documento). Os apêndices deverão ser inseridos utilizando o mesmo padrão de formatação apresentado no restante do documento.</w:t>
      </w:r>
    </w:p>
    <w:p w:rsidR="00FE2608" w:rsidRPr="000F30A8" w:rsidRDefault="000E21E4" w:rsidP="00AC4C57">
      <w:pPr>
        <w:rPr>
          <w:highlight w:val="yellow"/>
        </w:rPr>
      </w:pPr>
      <w:r w:rsidRPr="000F30A8">
        <w:rPr>
          <w:highlight w:val="yellow"/>
        </w:rPr>
        <w:t>Se houver mais de um a</w:t>
      </w:r>
      <w:r w:rsidR="00FE2608" w:rsidRPr="000F30A8">
        <w:rPr>
          <w:highlight w:val="yellow"/>
        </w:rPr>
        <w:t>pêndice, eles deverão ser todos enumerados nesta página (como um novo sumário) e posteriormente deverão ser apresentados como novo capítulo. Veja o exemplo a seguir:</w:t>
      </w: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Apêndice A – Nome do apêndice  ... página.</w:t>
      </w:r>
    </w:p>
    <w:p w:rsidR="00FE2608" w:rsidRPr="000F30A8" w:rsidRDefault="00FE2608" w:rsidP="00AC4C57">
      <w:r w:rsidRPr="000F30A8">
        <w:rPr>
          <w:highlight w:val="yellow"/>
        </w:rPr>
        <w:t>Apêndice B – Nome do apêndice  ... página</w:t>
      </w:r>
    </w:p>
    <w:p w:rsidR="00FE2608" w:rsidRPr="000F30A8" w:rsidRDefault="00FE2608" w:rsidP="00AC4C57">
      <w:pPr>
        <w:sectPr w:rsidR="00FE2608" w:rsidRPr="000F30A8">
          <w:pgSz w:w="11907" w:h="16840" w:code="9"/>
          <w:pgMar w:top="2268" w:right="1134" w:bottom="2268" w:left="1985" w:header="1134" w:footer="1134" w:gutter="0"/>
          <w:cols w:space="720"/>
          <w:titlePg/>
        </w:sectPr>
      </w:pPr>
    </w:p>
    <w:p w:rsidR="00FE2608" w:rsidRPr="00AC4C57" w:rsidRDefault="00FE2608" w:rsidP="00AC4C57">
      <w:pPr>
        <w:pStyle w:val="Ttulo1a"/>
        <w:rPr>
          <w:b/>
        </w:rPr>
      </w:pPr>
      <w:bookmarkStart w:id="66" w:name="_Toc210540609"/>
      <w:r w:rsidRPr="00AC4C57">
        <w:rPr>
          <w:b/>
        </w:rPr>
        <w:lastRenderedPageBreak/>
        <w:t>Apêndice A – Nome</w:t>
      </w:r>
      <w:bookmarkEnd w:id="66"/>
      <w:r w:rsidRPr="00AC4C57">
        <w:rPr>
          <w:b/>
        </w:rPr>
        <w:t xml:space="preserve"> </w:t>
      </w:r>
    </w:p>
    <w:p w:rsidR="00FE2608" w:rsidRPr="000F30A8" w:rsidRDefault="00046728" w:rsidP="00AC4C57">
      <w:pPr>
        <w:pStyle w:val="BodyTextIndent2"/>
      </w:pPr>
      <w:r w:rsidRPr="000F30A8">
        <w:rPr>
          <w:highlight w:val="yellow"/>
        </w:rPr>
        <w:t>Não esqueça de que apêndices e</w:t>
      </w:r>
      <w:r w:rsidR="00FE2608" w:rsidRPr="000F30A8">
        <w:rPr>
          <w:highlight w:val="yellow"/>
        </w:rPr>
        <w:t xml:space="preserve"> anexo</w:t>
      </w:r>
      <w:r w:rsidRPr="000F30A8">
        <w:rPr>
          <w:highlight w:val="yellow"/>
        </w:rPr>
        <w:t>s</w:t>
      </w:r>
      <w:r w:rsidR="00FE2608" w:rsidRPr="000F30A8">
        <w:rPr>
          <w:highlight w:val="yellow"/>
        </w:rPr>
        <w:t xml:space="preserve"> não </w:t>
      </w:r>
      <w:r w:rsidRPr="000F30A8">
        <w:rPr>
          <w:highlight w:val="yellow"/>
        </w:rPr>
        <w:t>são</w:t>
      </w:r>
      <w:r w:rsidR="00FE2608" w:rsidRPr="000F30A8">
        <w:rPr>
          <w:highlight w:val="yellow"/>
        </w:rPr>
        <w:t xml:space="preserve"> obrigatório</w:t>
      </w:r>
      <w:r w:rsidRPr="000F30A8">
        <w:rPr>
          <w:highlight w:val="yellow"/>
        </w:rPr>
        <w:t>s</w:t>
      </w:r>
      <w:r w:rsidR="00FE2608" w:rsidRPr="000F30A8">
        <w:rPr>
          <w:highlight w:val="yellow"/>
        </w:rPr>
        <w:t xml:space="preserve"> no documento!</w:t>
      </w:r>
    </w:p>
    <w:p w:rsidR="00FE2608" w:rsidRPr="000F30A8" w:rsidRDefault="00FE2608" w:rsidP="00AC4C57">
      <w:pPr>
        <w:pStyle w:val="BodyTextIndent2"/>
      </w:pPr>
    </w:p>
    <w:p w:rsidR="00FE2608" w:rsidRPr="00AC4C57" w:rsidRDefault="00FE2608" w:rsidP="00AC4C57">
      <w:pPr>
        <w:pStyle w:val="Ttulo1a"/>
        <w:rPr>
          <w:b/>
        </w:rPr>
      </w:pPr>
      <w:bookmarkStart w:id="67" w:name="_Toc210540610"/>
      <w:r w:rsidRPr="00AC4C57">
        <w:rPr>
          <w:b/>
        </w:rPr>
        <w:lastRenderedPageBreak/>
        <w:t>Anexos</w:t>
      </w:r>
      <w:bookmarkEnd w:id="67"/>
    </w:p>
    <w:p w:rsidR="00FE2608" w:rsidRPr="000F30A8" w:rsidRDefault="00FE2608" w:rsidP="00AC4C57">
      <w:pPr>
        <w:pStyle w:val="BodyTextIndent2"/>
        <w:rPr>
          <w:rFonts w:ascii="Arial Unicode MS" w:eastAsia="Arial Unicode MS" w:hAnsi="Arial Unicode MS" w:cs="Arial Unicode MS"/>
          <w:vanish/>
          <w:highlight w:val="yellow"/>
        </w:rPr>
      </w:pPr>
      <w:r w:rsidRPr="000F30A8">
        <w:rPr>
          <w:highlight w:val="yellow"/>
        </w:rPr>
        <w:t>Se houver necessidade, insira nesta parte do texto material que serviu de referência para o seu trabalho. Anexos contêm textos que não foram escritos pelo autor da monografia, mas que estão relacionados com o tema da monografia, e que são necessários para sua compreensão.</w:t>
      </w:r>
    </w:p>
    <w:p w:rsidR="00FE2608" w:rsidRPr="000F30A8" w:rsidRDefault="00FE2608" w:rsidP="00AC4C57">
      <w:pPr>
        <w:rPr>
          <w:highlight w:val="yellow"/>
        </w:rPr>
      </w:pPr>
    </w:p>
    <w:p w:rsidR="00FE2608" w:rsidRPr="000F30A8" w:rsidRDefault="00FE2608" w:rsidP="00AC4C57">
      <w:pPr>
        <w:rPr>
          <w:highlight w:val="yellow"/>
        </w:rPr>
      </w:pPr>
      <w:r w:rsidRPr="000F30A8">
        <w:rPr>
          <w:highlight w:val="yellow"/>
        </w:rPr>
        <w:t>Os anexos deverão ser inseridos utilizando as mesmas normas descritas para Apêndices. Veja o exemplo a seguir:</w:t>
      </w:r>
    </w:p>
    <w:p w:rsidR="00FE2608" w:rsidRPr="000F30A8" w:rsidRDefault="00FE2608" w:rsidP="00AC4C57">
      <w:r w:rsidRPr="000F30A8">
        <w:rPr>
          <w:highlight w:val="yellow"/>
        </w:rPr>
        <w:t>Anexo I – Nome do anexo ... página.</w:t>
      </w:r>
    </w:p>
    <w:sectPr w:rsidR="00FE2608" w:rsidRPr="000F30A8">
      <w:headerReference w:type="even" r:id="rId21"/>
      <w:pgSz w:w="11907" w:h="16840" w:code="9"/>
      <w:pgMar w:top="2268" w:right="1134" w:bottom="2268" w:left="1985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7E" w:rsidRDefault="009D177E" w:rsidP="00AC4C57">
      <w:r>
        <w:separator/>
      </w:r>
    </w:p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</w:endnote>
  <w:endnote w:type="continuationSeparator" w:id="0">
    <w:p w:rsidR="009D177E" w:rsidRDefault="009D177E" w:rsidP="00AC4C57">
      <w:r>
        <w:continuationSeparator/>
      </w:r>
    </w:p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">
    <w:altName w:val="Cambria"/>
    <w:panose1 w:val="00000000000000000000"/>
    <w:charset w:val="00"/>
    <w:family w:val="roman"/>
    <w:notTrueType/>
    <w:pitch w:val="default"/>
    <w:sig w:usb0="17373BFA" w:usb1="00000004" w:usb2="00000000" w:usb3="3082F8D4" w:csb0="00000001" w:csb1="0083BE78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847F1" w:rsidRDefault="00B847F1" w:rsidP="00AC4C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691">
      <w:rPr>
        <w:rStyle w:val="PageNumber"/>
        <w:noProof/>
      </w:rPr>
      <w:t>i</w:t>
    </w:r>
    <w:r>
      <w:rPr>
        <w:rStyle w:val="PageNumber"/>
      </w:rPr>
      <w:fldChar w:fldCharType="end"/>
    </w:r>
  </w:p>
  <w:p w:rsidR="00B847F1" w:rsidRDefault="00B847F1" w:rsidP="00AC4C5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691">
      <w:rPr>
        <w:rStyle w:val="PageNumber"/>
        <w:noProof/>
      </w:rPr>
      <w:t>16</w:t>
    </w:r>
    <w:r>
      <w:rPr>
        <w:rStyle w:val="PageNumber"/>
      </w:rPr>
      <w:fldChar w:fldCharType="end"/>
    </w:r>
  </w:p>
  <w:p w:rsidR="00B847F1" w:rsidRDefault="00B847F1" w:rsidP="00AC4C57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7E" w:rsidRDefault="009D177E" w:rsidP="00AC4C57">
      <w:r>
        <w:separator/>
      </w:r>
    </w:p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</w:footnote>
  <w:footnote w:type="continuationSeparator" w:id="0">
    <w:p w:rsidR="009D177E" w:rsidRDefault="009D177E" w:rsidP="00AC4C57">
      <w:r>
        <w:continuationSeparator/>
      </w:r>
    </w:p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  <w:p w:rsidR="009D177E" w:rsidRDefault="009D177E" w:rsidP="00AC4C57"/>
  </w:footnote>
  <w:footnote w:id="1">
    <w:p w:rsidR="00B847F1" w:rsidRDefault="00B847F1" w:rsidP="00AC4C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4695">
        <w:t xml:space="preserve">Curso GTI na web: </w:t>
      </w:r>
      <w:hyperlink r:id="rId1" w:history="1">
        <w:r w:rsidRPr="00244695">
          <w:rPr>
            <w:rStyle w:val="Hyperlink"/>
            <w:sz w:val="20"/>
            <w:szCs w:val="20"/>
          </w:rPr>
          <w:t>www.cin.ufpe.br/~gti</w:t>
        </w:r>
      </w:hyperlink>
      <w:r w:rsidRPr="002645F3"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>
    <w:pPr>
      <w:pStyle w:val="Header"/>
    </w:pPr>
    <w:r>
      <w:t>Insira o título da monografia neste cabeçalho, deletando esta frase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1" w:rsidRDefault="00B847F1" w:rsidP="00AC4C5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74A4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5B26E7"/>
    <w:multiLevelType w:val="multilevel"/>
    <w:tmpl w:val="0416001F"/>
    <w:numStyleLink w:val="111111"/>
  </w:abstractNum>
  <w:abstractNum w:abstractNumId="2">
    <w:nsid w:val="3B561B0B"/>
    <w:multiLevelType w:val="multilevel"/>
    <w:tmpl w:val="4224F2C6"/>
    <w:lvl w:ilvl="0">
      <w:start w:val="1"/>
      <w:numFmt w:val="decimal"/>
      <w:lvlText w:val="Capítulo %1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3.%2.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5.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F553BC4"/>
    <w:multiLevelType w:val="multilevel"/>
    <w:tmpl w:val="46A80218"/>
    <w:lvl w:ilvl="0">
      <w:start w:val="1"/>
      <w:numFmt w:val="decimal"/>
      <w:lvlText w:val="Capítulo %1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3.%2.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5.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52E15742"/>
    <w:multiLevelType w:val="multilevel"/>
    <w:tmpl w:val="9984E2B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CAF6337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Estilo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6">
    <w:nsid w:val="73A42BF3"/>
    <w:multiLevelType w:val="multilevel"/>
    <w:tmpl w:val="B5727A62"/>
    <w:lvl w:ilvl="0">
      <w:start w:val="1"/>
      <w:numFmt w:val="decimal"/>
      <w:pStyle w:val="Heading1"/>
      <w:lvlText w:val="Capítulo %1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90"/>
        </w:tabs>
        <w:ind w:left="397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lvlText w:val="%3.%2.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41"/>
        </w:tabs>
        <w:ind w:left="3261" w:firstLine="0"/>
      </w:pPr>
      <w:rPr>
        <w:rFonts w:ascii="Times New Roman" w:hAnsi="Times New Roman" w:cs="Times New Roman" w:hint="default"/>
        <w:b/>
        <w:i/>
        <w:sz w:val="24"/>
      </w:rPr>
    </w:lvl>
    <w:lvl w:ilvl="4">
      <w:start w:val="1"/>
      <w:numFmt w:val="decimal"/>
      <w:pStyle w:val="Heading5"/>
      <w:lvlText w:val="%5.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7CDD023C"/>
    <w:multiLevelType w:val="singleLevel"/>
    <w:tmpl w:val="4CD4E692"/>
    <w:lvl w:ilvl="0">
      <w:start w:val="1"/>
      <w:numFmt w:val="decimal"/>
      <w:pStyle w:val="Referncia"/>
      <w:lvlText w:val="[%1]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7DA74E6E"/>
    <w:multiLevelType w:val="singleLevel"/>
    <w:tmpl w:val="4E64D70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5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E4"/>
    <w:rsid w:val="0000067E"/>
    <w:rsid w:val="000363E6"/>
    <w:rsid w:val="0004122B"/>
    <w:rsid w:val="00046728"/>
    <w:rsid w:val="00092646"/>
    <w:rsid w:val="000A5A06"/>
    <w:rsid w:val="000E21E4"/>
    <w:rsid w:val="000F30A8"/>
    <w:rsid w:val="001342A4"/>
    <w:rsid w:val="001B0874"/>
    <w:rsid w:val="001E2C48"/>
    <w:rsid w:val="00235279"/>
    <w:rsid w:val="00235721"/>
    <w:rsid w:val="00244695"/>
    <w:rsid w:val="002645F3"/>
    <w:rsid w:val="0029595A"/>
    <w:rsid w:val="002B7DAC"/>
    <w:rsid w:val="002E08D0"/>
    <w:rsid w:val="00321DB8"/>
    <w:rsid w:val="0033211F"/>
    <w:rsid w:val="00336C38"/>
    <w:rsid w:val="00345F90"/>
    <w:rsid w:val="00377D1C"/>
    <w:rsid w:val="003D7143"/>
    <w:rsid w:val="003F2EFE"/>
    <w:rsid w:val="00435FF9"/>
    <w:rsid w:val="00481978"/>
    <w:rsid w:val="004B2B1F"/>
    <w:rsid w:val="004E3B48"/>
    <w:rsid w:val="00502180"/>
    <w:rsid w:val="00507A80"/>
    <w:rsid w:val="00596232"/>
    <w:rsid w:val="00596C9E"/>
    <w:rsid w:val="005B57C8"/>
    <w:rsid w:val="005C74F5"/>
    <w:rsid w:val="005E0759"/>
    <w:rsid w:val="00633B61"/>
    <w:rsid w:val="00645801"/>
    <w:rsid w:val="006B7B35"/>
    <w:rsid w:val="006F196E"/>
    <w:rsid w:val="0070136E"/>
    <w:rsid w:val="0072009B"/>
    <w:rsid w:val="00743143"/>
    <w:rsid w:val="007A42DB"/>
    <w:rsid w:val="007B6CF5"/>
    <w:rsid w:val="007C469E"/>
    <w:rsid w:val="007C6691"/>
    <w:rsid w:val="0085013C"/>
    <w:rsid w:val="008558EE"/>
    <w:rsid w:val="00856DEE"/>
    <w:rsid w:val="00881D0D"/>
    <w:rsid w:val="00895D33"/>
    <w:rsid w:val="008A470B"/>
    <w:rsid w:val="008D38F5"/>
    <w:rsid w:val="008E0EA5"/>
    <w:rsid w:val="00930F17"/>
    <w:rsid w:val="00966730"/>
    <w:rsid w:val="00976C68"/>
    <w:rsid w:val="00997B2B"/>
    <w:rsid w:val="009A142B"/>
    <w:rsid w:val="009D177E"/>
    <w:rsid w:val="00A52DE3"/>
    <w:rsid w:val="00A92B09"/>
    <w:rsid w:val="00AC4C57"/>
    <w:rsid w:val="00AD0BF7"/>
    <w:rsid w:val="00AF02AB"/>
    <w:rsid w:val="00AF5237"/>
    <w:rsid w:val="00B10DBE"/>
    <w:rsid w:val="00B54FBC"/>
    <w:rsid w:val="00B676FC"/>
    <w:rsid w:val="00B81EC8"/>
    <w:rsid w:val="00B823A0"/>
    <w:rsid w:val="00B847F1"/>
    <w:rsid w:val="00BA1DBF"/>
    <w:rsid w:val="00BD7915"/>
    <w:rsid w:val="00BE49EE"/>
    <w:rsid w:val="00C16DCE"/>
    <w:rsid w:val="00C30F32"/>
    <w:rsid w:val="00C41C21"/>
    <w:rsid w:val="00C55A19"/>
    <w:rsid w:val="00CA664D"/>
    <w:rsid w:val="00CE4C51"/>
    <w:rsid w:val="00CE799C"/>
    <w:rsid w:val="00D438B8"/>
    <w:rsid w:val="00D578A1"/>
    <w:rsid w:val="00D62A05"/>
    <w:rsid w:val="00DA1222"/>
    <w:rsid w:val="00DC3A45"/>
    <w:rsid w:val="00DD5E4B"/>
    <w:rsid w:val="00E07BAC"/>
    <w:rsid w:val="00E52013"/>
    <w:rsid w:val="00EB5E3E"/>
    <w:rsid w:val="00EE7A6C"/>
    <w:rsid w:val="00F00191"/>
    <w:rsid w:val="00F340AA"/>
    <w:rsid w:val="00F4184A"/>
    <w:rsid w:val="00FE2608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AC4C57"/>
    <w:pPr>
      <w:widowControl w:val="0"/>
      <w:spacing w:before="120" w:line="300" w:lineRule="atLeast"/>
      <w:jc w:val="both"/>
    </w:pPr>
    <w:rPr>
      <w:b/>
      <w:bCs/>
      <w:sz w:val="32"/>
      <w:szCs w:val="32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2"/>
      </w:numPr>
      <w:pBdr>
        <w:bottom w:val="single" w:sz="24" w:space="1" w:color="auto"/>
      </w:pBdr>
      <w:spacing w:before="600" w:after="360"/>
      <w:jc w:val="right"/>
      <w:outlineLvl w:val="0"/>
    </w:pPr>
    <w:rPr>
      <w:b w:val="0"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7B6CF5"/>
    <w:pPr>
      <w:keepNext/>
      <w:keepLines/>
      <w:numPr>
        <w:ilvl w:val="1"/>
        <w:numId w:val="12"/>
      </w:numPr>
      <w:tabs>
        <w:tab w:val="clear" w:pos="4690"/>
        <w:tab w:val="num" w:pos="851"/>
      </w:tabs>
      <w:spacing w:before="240" w:after="60"/>
      <w:ind w:left="0"/>
      <w:jc w:val="left"/>
      <w:outlineLvl w:val="1"/>
    </w:pPr>
    <w:rPr>
      <w:b w:val="0"/>
    </w:rPr>
  </w:style>
  <w:style w:type="paragraph" w:styleId="Heading3">
    <w:name w:val="heading 3"/>
    <w:basedOn w:val="Normal"/>
    <w:next w:val="Normal"/>
    <w:autoRedefine/>
    <w:qFormat/>
    <w:pPr>
      <w:keepNext/>
      <w:keepLines/>
      <w:spacing w:before="240" w:after="60"/>
      <w:jc w:val="left"/>
      <w:outlineLvl w:val="2"/>
    </w:pPr>
    <w:rPr>
      <w:b w:val="0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2"/>
      </w:numPr>
      <w:spacing w:before="240" w:after="60"/>
      <w:jc w:val="left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2"/>
      </w:numPr>
      <w:spacing w:before="240" w:after="60"/>
      <w:jc w:val="left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 w:val="0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keepLines/>
      <w:pBdr>
        <w:bottom w:val="single" w:sz="18" w:space="1" w:color="auto"/>
      </w:pBdr>
      <w:tabs>
        <w:tab w:val="center" w:pos="4419"/>
        <w:tab w:val="right" w:pos="8838"/>
      </w:tabs>
      <w:spacing w:before="0" w:line="240" w:lineRule="auto"/>
      <w:jc w:val="right"/>
    </w:pPr>
    <w:rPr>
      <w:sz w:val="2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 w:val="0"/>
      <w:sz w:val="20"/>
    </w:rPr>
  </w:style>
  <w:style w:type="character" w:styleId="PageNumber">
    <w:name w:val="page number"/>
    <w:basedOn w:val="DefaultParagraphFont"/>
  </w:style>
  <w:style w:type="paragraph" w:styleId="Quote">
    <w:name w:val="Quote"/>
    <w:basedOn w:val="Normal"/>
    <w:qFormat/>
    <w:pPr>
      <w:keepLines/>
      <w:ind w:left="1134" w:right="1134"/>
    </w:pPr>
    <w:rPr>
      <w:i/>
      <w:sz w:val="22"/>
    </w:rPr>
  </w:style>
  <w:style w:type="paragraph" w:styleId="Footer">
    <w:name w:val="footer"/>
    <w:basedOn w:val="Normal"/>
    <w:pPr>
      <w:keepLines/>
      <w:pBdr>
        <w:top w:val="single" w:sz="18" w:space="1" w:color="auto"/>
      </w:pBdr>
      <w:tabs>
        <w:tab w:val="center" w:pos="4419"/>
        <w:tab w:val="right" w:pos="8838"/>
      </w:tabs>
      <w:spacing w:before="0" w:line="240" w:lineRule="auto"/>
      <w:jc w:val="right"/>
    </w:pPr>
    <w:rPr>
      <w:sz w:val="20"/>
    </w:rPr>
  </w:style>
  <w:style w:type="paragraph" w:styleId="FootnoteText">
    <w:name w:val="footnote text"/>
    <w:basedOn w:val="Normal"/>
    <w:semiHidden/>
    <w:pPr>
      <w:keepLines/>
      <w:spacing w:line="240" w:lineRule="auto"/>
    </w:pPr>
  </w:style>
  <w:style w:type="paragraph" w:styleId="Title">
    <w:name w:val="Title"/>
    <w:basedOn w:val="Normal"/>
    <w:qFormat/>
    <w:pPr>
      <w:keepLines/>
      <w:spacing w:before="240" w:after="60"/>
      <w:jc w:val="center"/>
      <w:outlineLvl w:val="0"/>
    </w:pPr>
    <w:rPr>
      <w:b w:val="0"/>
      <w:kern w:val="28"/>
    </w:rPr>
  </w:style>
  <w:style w:type="paragraph" w:customStyle="1" w:styleId="Figura">
    <w:name w:val="Figura"/>
    <w:basedOn w:val="Normal"/>
    <w:pPr>
      <w:keepNext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ferncia">
    <w:name w:val="Referência"/>
    <w:basedOn w:val="Normal"/>
    <w:pPr>
      <w:keepLines/>
      <w:numPr>
        <w:numId w:val="2"/>
      </w:numPr>
      <w:jc w:val="left"/>
    </w:pPr>
    <w:rPr>
      <w:noProof/>
    </w:rPr>
  </w:style>
  <w:style w:type="paragraph" w:styleId="TOC1">
    <w:name w:val="toc 1"/>
    <w:basedOn w:val="Normal"/>
    <w:next w:val="Normal"/>
    <w:autoRedefine/>
    <w:semiHidden/>
    <w:pPr>
      <w:spacing w:before="360" w:after="360"/>
      <w:jc w:val="left"/>
    </w:pPr>
    <w:rPr>
      <w:b w:val="0"/>
      <w:bCs w:val="0"/>
      <w:caps/>
      <w:sz w:val="22"/>
      <w:szCs w:val="22"/>
      <w:u w:val="single"/>
    </w:rPr>
  </w:style>
  <w:style w:type="paragraph" w:customStyle="1" w:styleId="Ttulo1a">
    <w:name w:val="Título 1 a"/>
    <w:basedOn w:val="Heading1"/>
    <w:pPr>
      <w:keepNext w:val="0"/>
      <w:numPr>
        <w:numId w:val="0"/>
      </w:numPr>
    </w:pPr>
  </w:style>
  <w:style w:type="paragraph" w:customStyle="1" w:styleId="Ttulo2a">
    <w:name w:val="Título 2 a"/>
    <w:basedOn w:val="Heading2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semiHidden/>
    <w:pPr>
      <w:spacing w:before="0"/>
      <w:jc w:val="left"/>
    </w:pPr>
    <w:rPr>
      <w:b w:val="0"/>
      <w:b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spacing w:before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ableofFigures">
    <w:name w:val="table of figures"/>
    <w:basedOn w:val="Normal"/>
    <w:next w:val="Normal"/>
    <w:semiHidden/>
    <w:pPr>
      <w:spacing w:before="0"/>
      <w:ind w:left="482" w:hanging="482"/>
      <w:jc w:val="left"/>
    </w:pPr>
    <w:rPr>
      <w:smallCaps/>
    </w:rPr>
  </w:style>
  <w:style w:type="paragraph" w:customStyle="1" w:styleId="Ttulo1b">
    <w:name w:val="Título 1 b"/>
    <w:basedOn w:val="Ttulo1a"/>
  </w:style>
  <w:style w:type="paragraph" w:customStyle="1" w:styleId="Tabela">
    <w:name w:val="Tabela"/>
    <w:basedOn w:val="Normal"/>
    <w:pPr>
      <w:keepNext/>
      <w:spacing w:after="120" w:line="240" w:lineRule="auto"/>
      <w:jc w:val="center"/>
    </w:pPr>
    <w:rPr>
      <w:rFonts w:ascii="a" w:hAnsi="a"/>
      <w:b w:val="0"/>
    </w:rPr>
  </w:style>
  <w:style w:type="paragraph" w:customStyle="1" w:styleId="j">
    <w:name w:val="j"/>
    <w:basedOn w:val="Heading5"/>
  </w:style>
  <w:style w:type="paragraph" w:styleId="BodyTextIndent">
    <w:name w:val="Body Text Indent"/>
    <w:basedOn w:val="Normal"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rPr>
      <w:b w:val="0"/>
      <w:bCs w:val="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BASRefernciaI">
    <w:name w:val="RBAS Referência I"/>
    <w:basedOn w:val="Normal"/>
    <w:pPr>
      <w:widowControl/>
      <w:spacing w:after="120" w:line="240" w:lineRule="auto"/>
    </w:pPr>
    <w:rPr>
      <w:szCs w:val="20"/>
    </w:rPr>
  </w:style>
  <w:style w:type="paragraph" w:customStyle="1" w:styleId="Estilo1">
    <w:name w:val="Estilo1"/>
    <w:basedOn w:val="Heading3"/>
    <w:autoRedefine/>
    <w:rsid w:val="00930F17"/>
  </w:style>
  <w:style w:type="paragraph" w:customStyle="1" w:styleId="Estilo2">
    <w:name w:val="Estilo2"/>
    <w:basedOn w:val="Heading3"/>
    <w:rsid w:val="00930F17"/>
  </w:style>
  <w:style w:type="paragraph" w:customStyle="1" w:styleId="Estilo3">
    <w:name w:val="Estilo3"/>
    <w:basedOn w:val="Heading3"/>
    <w:autoRedefine/>
    <w:rsid w:val="00930F17"/>
    <w:pPr>
      <w:numPr>
        <w:ilvl w:val="2"/>
        <w:numId w:val="17"/>
      </w:numPr>
    </w:pPr>
  </w:style>
  <w:style w:type="numbering" w:styleId="111111">
    <w:name w:val="Outline List 2"/>
    <w:basedOn w:val="NoList"/>
    <w:rsid w:val="00930F17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AC4C57"/>
    <w:pPr>
      <w:widowControl w:val="0"/>
      <w:spacing w:before="120" w:line="300" w:lineRule="atLeast"/>
      <w:jc w:val="both"/>
    </w:pPr>
    <w:rPr>
      <w:b/>
      <w:bCs/>
      <w:sz w:val="32"/>
      <w:szCs w:val="32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2"/>
      </w:numPr>
      <w:pBdr>
        <w:bottom w:val="single" w:sz="24" w:space="1" w:color="auto"/>
      </w:pBdr>
      <w:spacing w:before="600" w:after="360"/>
      <w:jc w:val="right"/>
      <w:outlineLvl w:val="0"/>
    </w:pPr>
    <w:rPr>
      <w:b w:val="0"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7B6CF5"/>
    <w:pPr>
      <w:keepNext/>
      <w:keepLines/>
      <w:numPr>
        <w:ilvl w:val="1"/>
        <w:numId w:val="12"/>
      </w:numPr>
      <w:tabs>
        <w:tab w:val="clear" w:pos="4690"/>
        <w:tab w:val="num" w:pos="851"/>
      </w:tabs>
      <w:spacing w:before="240" w:after="60"/>
      <w:ind w:left="0"/>
      <w:jc w:val="left"/>
      <w:outlineLvl w:val="1"/>
    </w:pPr>
    <w:rPr>
      <w:b w:val="0"/>
    </w:rPr>
  </w:style>
  <w:style w:type="paragraph" w:styleId="Heading3">
    <w:name w:val="heading 3"/>
    <w:basedOn w:val="Normal"/>
    <w:next w:val="Normal"/>
    <w:autoRedefine/>
    <w:qFormat/>
    <w:pPr>
      <w:keepNext/>
      <w:keepLines/>
      <w:spacing w:before="240" w:after="60"/>
      <w:jc w:val="left"/>
      <w:outlineLvl w:val="2"/>
    </w:pPr>
    <w:rPr>
      <w:b w:val="0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2"/>
      </w:numPr>
      <w:spacing w:before="240" w:after="60"/>
      <w:jc w:val="left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2"/>
      </w:numPr>
      <w:spacing w:before="240" w:after="60"/>
      <w:jc w:val="left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 w:val="0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keepLines/>
      <w:pBdr>
        <w:bottom w:val="single" w:sz="18" w:space="1" w:color="auto"/>
      </w:pBdr>
      <w:tabs>
        <w:tab w:val="center" w:pos="4419"/>
        <w:tab w:val="right" w:pos="8838"/>
      </w:tabs>
      <w:spacing w:before="0" w:line="240" w:lineRule="auto"/>
      <w:jc w:val="right"/>
    </w:pPr>
    <w:rPr>
      <w:sz w:val="2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 w:val="0"/>
      <w:sz w:val="20"/>
    </w:rPr>
  </w:style>
  <w:style w:type="character" w:styleId="PageNumber">
    <w:name w:val="page number"/>
    <w:basedOn w:val="DefaultParagraphFont"/>
  </w:style>
  <w:style w:type="paragraph" w:styleId="Quote">
    <w:name w:val="Quote"/>
    <w:basedOn w:val="Normal"/>
    <w:qFormat/>
    <w:pPr>
      <w:keepLines/>
      <w:ind w:left="1134" w:right="1134"/>
    </w:pPr>
    <w:rPr>
      <w:i/>
      <w:sz w:val="22"/>
    </w:rPr>
  </w:style>
  <w:style w:type="paragraph" w:styleId="Footer">
    <w:name w:val="footer"/>
    <w:basedOn w:val="Normal"/>
    <w:pPr>
      <w:keepLines/>
      <w:pBdr>
        <w:top w:val="single" w:sz="18" w:space="1" w:color="auto"/>
      </w:pBdr>
      <w:tabs>
        <w:tab w:val="center" w:pos="4419"/>
        <w:tab w:val="right" w:pos="8838"/>
      </w:tabs>
      <w:spacing w:before="0" w:line="240" w:lineRule="auto"/>
      <w:jc w:val="right"/>
    </w:pPr>
    <w:rPr>
      <w:sz w:val="20"/>
    </w:rPr>
  </w:style>
  <w:style w:type="paragraph" w:styleId="FootnoteText">
    <w:name w:val="footnote text"/>
    <w:basedOn w:val="Normal"/>
    <w:semiHidden/>
    <w:pPr>
      <w:keepLines/>
      <w:spacing w:line="240" w:lineRule="auto"/>
    </w:pPr>
  </w:style>
  <w:style w:type="paragraph" w:styleId="Title">
    <w:name w:val="Title"/>
    <w:basedOn w:val="Normal"/>
    <w:qFormat/>
    <w:pPr>
      <w:keepLines/>
      <w:spacing w:before="240" w:after="60"/>
      <w:jc w:val="center"/>
      <w:outlineLvl w:val="0"/>
    </w:pPr>
    <w:rPr>
      <w:b w:val="0"/>
      <w:kern w:val="28"/>
    </w:rPr>
  </w:style>
  <w:style w:type="paragraph" w:customStyle="1" w:styleId="Figura">
    <w:name w:val="Figura"/>
    <w:basedOn w:val="Normal"/>
    <w:pPr>
      <w:keepNext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ferncia">
    <w:name w:val="Referência"/>
    <w:basedOn w:val="Normal"/>
    <w:pPr>
      <w:keepLines/>
      <w:numPr>
        <w:numId w:val="2"/>
      </w:numPr>
      <w:jc w:val="left"/>
    </w:pPr>
    <w:rPr>
      <w:noProof/>
    </w:rPr>
  </w:style>
  <w:style w:type="paragraph" w:styleId="TOC1">
    <w:name w:val="toc 1"/>
    <w:basedOn w:val="Normal"/>
    <w:next w:val="Normal"/>
    <w:autoRedefine/>
    <w:semiHidden/>
    <w:pPr>
      <w:spacing w:before="360" w:after="360"/>
      <w:jc w:val="left"/>
    </w:pPr>
    <w:rPr>
      <w:b w:val="0"/>
      <w:bCs w:val="0"/>
      <w:caps/>
      <w:sz w:val="22"/>
      <w:szCs w:val="22"/>
      <w:u w:val="single"/>
    </w:rPr>
  </w:style>
  <w:style w:type="paragraph" w:customStyle="1" w:styleId="Ttulo1a">
    <w:name w:val="Título 1 a"/>
    <w:basedOn w:val="Heading1"/>
    <w:pPr>
      <w:keepNext w:val="0"/>
      <w:numPr>
        <w:numId w:val="0"/>
      </w:numPr>
    </w:pPr>
  </w:style>
  <w:style w:type="paragraph" w:customStyle="1" w:styleId="Ttulo2a">
    <w:name w:val="Título 2 a"/>
    <w:basedOn w:val="Heading2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semiHidden/>
    <w:pPr>
      <w:spacing w:before="0"/>
      <w:jc w:val="left"/>
    </w:pPr>
    <w:rPr>
      <w:b w:val="0"/>
      <w:b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spacing w:before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semiHidden/>
    <w:pPr>
      <w:spacing w:before="0"/>
      <w:jc w:val="left"/>
    </w:pPr>
    <w:rPr>
      <w:sz w:val="22"/>
      <w:szCs w:val="22"/>
    </w:rPr>
  </w:style>
  <w:style w:type="paragraph" w:styleId="TableofFigures">
    <w:name w:val="table of figures"/>
    <w:basedOn w:val="Normal"/>
    <w:next w:val="Normal"/>
    <w:semiHidden/>
    <w:pPr>
      <w:spacing w:before="0"/>
      <w:ind w:left="482" w:hanging="482"/>
      <w:jc w:val="left"/>
    </w:pPr>
    <w:rPr>
      <w:smallCaps/>
    </w:rPr>
  </w:style>
  <w:style w:type="paragraph" w:customStyle="1" w:styleId="Ttulo1b">
    <w:name w:val="Título 1 b"/>
    <w:basedOn w:val="Ttulo1a"/>
  </w:style>
  <w:style w:type="paragraph" w:customStyle="1" w:styleId="Tabela">
    <w:name w:val="Tabela"/>
    <w:basedOn w:val="Normal"/>
    <w:pPr>
      <w:keepNext/>
      <w:spacing w:after="120" w:line="240" w:lineRule="auto"/>
      <w:jc w:val="center"/>
    </w:pPr>
    <w:rPr>
      <w:rFonts w:ascii="a" w:hAnsi="a"/>
      <w:b w:val="0"/>
    </w:rPr>
  </w:style>
  <w:style w:type="paragraph" w:customStyle="1" w:styleId="j">
    <w:name w:val="j"/>
    <w:basedOn w:val="Heading5"/>
  </w:style>
  <w:style w:type="paragraph" w:styleId="BodyTextIndent">
    <w:name w:val="Body Text Indent"/>
    <w:basedOn w:val="Normal"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rPr>
      <w:b w:val="0"/>
      <w:bCs w:val="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BASRefernciaI">
    <w:name w:val="RBAS Referência I"/>
    <w:basedOn w:val="Normal"/>
    <w:pPr>
      <w:widowControl/>
      <w:spacing w:after="120" w:line="240" w:lineRule="auto"/>
    </w:pPr>
    <w:rPr>
      <w:szCs w:val="20"/>
    </w:rPr>
  </w:style>
  <w:style w:type="paragraph" w:customStyle="1" w:styleId="Estilo1">
    <w:name w:val="Estilo1"/>
    <w:basedOn w:val="Heading3"/>
    <w:autoRedefine/>
    <w:rsid w:val="00930F17"/>
  </w:style>
  <w:style w:type="paragraph" w:customStyle="1" w:styleId="Estilo2">
    <w:name w:val="Estilo2"/>
    <w:basedOn w:val="Heading3"/>
    <w:rsid w:val="00930F17"/>
  </w:style>
  <w:style w:type="paragraph" w:customStyle="1" w:styleId="Estilo3">
    <w:name w:val="Estilo3"/>
    <w:basedOn w:val="Heading3"/>
    <w:autoRedefine/>
    <w:rsid w:val="00930F17"/>
    <w:pPr>
      <w:numPr>
        <w:ilvl w:val="2"/>
        <w:numId w:val="17"/>
      </w:numPr>
    </w:pPr>
  </w:style>
  <w:style w:type="numbering" w:styleId="111111">
    <w:name w:val="Outline List 2"/>
    <w:basedOn w:val="NoList"/>
    <w:rsid w:val="00930F1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://www.cin.ufpe.br/~disciplina" TargetMode="External"/><Relationship Id="rId21" Type="http://schemas.openxmlformats.org/officeDocument/2006/relationships/header" Target="head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image" Target="media/image2.png"/><Relationship Id="rId18" Type="http://schemas.openxmlformats.org/officeDocument/2006/relationships/oleObject" Target="embeddings/oleObject1.bin"/><Relationship Id="rId19" Type="http://schemas.openxmlformats.org/officeDocument/2006/relationships/hyperlink" Target="http://www.di.ufpe.br/~if12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n.ufpe.br/~gt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onograf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\Monografia.dot</Template>
  <TotalTime>1</TotalTime>
  <Pages>24</Pages>
  <Words>2402</Words>
  <Characters>13696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Universidade Federal de Pernambuco</vt:lpstr>
    </vt:vector>
  </TitlesOfParts>
  <Company>UFPE</Company>
  <LinksUpToDate>false</LinksUpToDate>
  <CharactersWithSpaces>16066</CharactersWithSpaces>
  <SharedDoc>false</SharedDoc>
  <HLinks>
    <vt:vector size="24" baseType="variant">
      <vt:variant>
        <vt:i4>7536677</vt:i4>
      </vt:variant>
      <vt:variant>
        <vt:i4>105</vt:i4>
      </vt:variant>
      <vt:variant>
        <vt:i4>0</vt:i4>
      </vt:variant>
      <vt:variant>
        <vt:i4>5</vt:i4>
      </vt:variant>
      <vt:variant>
        <vt:lpwstr>http://www.cin.ufpe.br/~disciplina</vt:lpwstr>
      </vt:variant>
      <vt:variant>
        <vt:lpwstr/>
      </vt:variant>
      <vt:variant>
        <vt:i4>4390986</vt:i4>
      </vt:variant>
      <vt:variant>
        <vt:i4>102</vt:i4>
      </vt:variant>
      <vt:variant>
        <vt:i4>0</vt:i4>
      </vt:variant>
      <vt:variant>
        <vt:i4>5</vt:i4>
      </vt:variant>
      <vt:variant>
        <vt:lpwstr>http://www.di.ufpe.br/~if124</vt:lpwstr>
      </vt:variant>
      <vt:variant>
        <vt:lpwstr/>
      </vt:variant>
      <vt:variant>
        <vt:i4>7667799</vt:i4>
      </vt:variant>
      <vt:variant>
        <vt:i4>0</vt:i4>
      </vt:variant>
      <vt:variant>
        <vt:i4>0</vt:i4>
      </vt:variant>
      <vt:variant>
        <vt:i4>5</vt:i4>
      </vt:variant>
      <vt:variant>
        <vt:lpwstr>http://www.cin.ufpe.br/~gti</vt:lpwstr>
      </vt:variant>
      <vt:variant>
        <vt:lpwstr/>
      </vt:variant>
      <vt:variant>
        <vt:i4>6422607</vt:i4>
      </vt:variant>
      <vt:variant>
        <vt:i4>-1</vt:i4>
      </vt:variant>
      <vt:variant>
        <vt:i4>1026</vt:i4>
      </vt:variant>
      <vt:variant>
        <vt:i4>1</vt:i4>
      </vt:variant>
      <vt:variant>
        <vt:lpwstr>id_dqf_ver2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subject>Modelo para Monografia</dc:subject>
  <dc:creator>Hermano Perrelli</dc:creator>
  <cp:keywords/>
  <cp:lastModifiedBy>Thereza Soares</cp:lastModifiedBy>
  <cp:revision>2</cp:revision>
  <cp:lastPrinted>2006-06-08T19:03:00Z</cp:lastPrinted>
  <dcterms:created xsi:type="dcterms:W3CDTF">2015-04-23T15:53:00Z</dcterms:created>
  <dcterms:modified xsi:type="dcterms:W3CDTF">2015-04-23T15:53:00Z</dcterms:modified>
</cp:coreProperties>
</file>